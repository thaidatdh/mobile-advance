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14DCC0" w14:textId="77777777" w:rsidR="003548A8" w:rsidRPr="00704096" w:rsidRDefault="003548A8" w:rsidP="003548A8">
      <w:pPr>
        <w:rPr>
          <w:lang w:val="en-US"/>
        </w:rPr>
      </w:pPr>
    </w:p>
    <w:p w14:paraId="2465A3CB" w14:textId="77777777" w:rsidR="00301562" w:rsidRPr="00704096" w:rsidRDefault="00301562" w:rsidP="003548A8">
      <w:pPr>
        <w:rPr>
          <w:lang w:val="en-US"/>
        </w:rPr>
      </w:pPr>
    </w:p>
    <w:p w14:paraId="6A4967E7" w14:textId="77777777" w:rsidR="00301562" w:rsidRPr="00704096" w:rsidRDefault="00301562" w:rsidP="003548A8">
      <w:pPr>
        <w:rPr>
          <w:lang w:val="en-US"/>
        </w:rPr>
      </w:pPr>
    </w:p>
    <w:p w14:paraId="1D23FBDC" w14:textId="77777777" w:rsidR="00301562" w:rsidRPr="00704096" w:rsidRDefault="00301562" w:rsidP="003548A8">
      <w:pPr>
        <w:rPr>
          <w:lang w:val="en-US"/>
        </w:rPr>
      </w:pPr>
    </w:p>
    <w:p w14:paraId="0881F2D4" w14:textId="77777777" w:rsidR="00301562" w:rsidRPr="00704096" w:rsidRDefault="00301562" w:rsidP="003548A8">
      <w:pPr>
        <w:rPr>
          <w:lang w:val="en-US"/>
        </w:rPr>
      </w:pPr>
    </w:p>
    <w:p w14:paraId="7C4D6290" w14:textId="77777777" w:rsidR="00301562" w:rsidRPr="00704096" w:rsidRDefault="00301562" w:rsidP="003548A8">
      <w:pPr>
        <w:rPr>
          <w:lang w:val="en-US"/>
        </w:rPr>
      </w:pPr>
    </w:p>
    <w:p w14:paraId="3FCB2D51" w14:textId="77777777" w:rsidR="00301562" w:rsidRPr="00704096" w:rsidRDefault="00301562" w:rsidP="003548A8">
      <w:pPr>
        <w:rPr>
          <w:lang w:val="en-US"/>
        </w:rPr>
      </w:pPr>
    </w:p>
    <w:p w14:paraId="709651C4" w14:textId="77777777" w:rsidR="003548A8" w:rsidRPr="00704096" w:rsidRDefault="003548A8" w:rsidP="003548A8">
      <w:pPr>
        <w:rPr>
          <w:lang w:val="en-US"/>
        </w:rPr>
      </w:pPr>
    </w:p>
    <w:p w14:paraId="51CBC822" w14:textId="2E0784A0" w:rsidR="00D234F3" w:rsidRPr="00704096" w:rsidRDefault="007E3D8A" w:rsidP="007A1DE8">
      <w:pPr>
        <w:pStyle w:val="Title"/>
        <w:jc w:val="right"/>
        <w:rPr>
          <w:lang w:val="en-US"/>
        </w:rPr>
      </w:pPr>
      <w:proofErr w:type="spellStart"/>
      <w:r>
        <w:rPr>
          <w:lang w:val="en-US"/>
        </w:rPr>
        <w:t>Đồ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– Online Learning</w:t>
      </w:r>
    </w:p>
    <w:p w14:paraId="11C9AAFA" w14:textId="77777777" w:rsidR="007A1DE8" w:rsidRPr="00704096" w:rsidRDefault="007A1DE8" w:rsidP="007A1DE8">
      <w:pPr>
        <w:rPr>
          <w:lang w:val="en-US"/>
        </w:rPr>
      </w:pPr>
    </w:p>
    <w:p w14:paraId="00B0FE82" w14:textId="1BBABAD8" w:rsidR="007A1DE8" w:rsidRPr="00704096" w:rsidRDefault="007A1DE8" w:rsidP="007A1DE8">
      <w:pPr>
        <w:jc w:val="right"/>
        <w:rPr>
          <w:rFonts w:ascii="Arial" w:hAnsi="Arial"/>
          <w:sz w:val="34"/>
          <w:szCs w:val="30"/>
          <w:lang w:val="en-US"/>
        </w:rPr>
      </w:pPr>
    </w:p>
    <w:p w14:paraId="212071DB" w14:textId="77777777" w:rsidR="00D234F3" w:rsidRPr="00704096" w:rsidRDefault="00D234F3">
      <w:pPr>
        <w:pStyle w:val="Title"/>
        <w:jc w:val="both"/>
        <w:rPr>
          <w:lang w:val="en-US"/>
        </w:rPr>
      </w:pPr>
    </w:p>
    <w:p w14:paraId="74BCB3FA" w14:textId="77777777" w:rsidR="003548A8" w:rsidRPr="00704096" w:rsidRDefault="003548A8" w:rsidP="003548A8">
      <w:pPr>
        <w:rPr>
          <w:lang w:val="en-US"/>
        </w:rPr>
      </w:pPr>
    </w:p>
    <w:p w14:paraId="065165DD" w14:textId="77777777" w:rsidR="00301562" w:rsidRPr="00704096" w:rsidRDefault="00301562" w:rsidP="003548A8">
      <w:pPr>
        <w:rPr>
          <w:lang w:val="en-US"/>
        </w:rPr>
      </w:pPr>
    </w:p>
    <w:p w14:paraId="7BBD77AB" w14:textId="77777777" w:rsidR="00301562" w:rsidRPr="00704096" w:rsidRDefault="00301562" w:rsidP="003548A8">
      <w:pPr>
        <w:rPr>
          <w:lang w:val="en-US"/>
        </w:rPr>
      </w:pPr>
    </w:p>
    <w:p w14:paraId="2EA4D7A7" w14:textId="77777777" w:rsidR="00301562" w:rsidRPr="00704096" w:rsidRDefault="00301562" w:rsidP="003548A8">
      <w:pPr>
        <w:rPr>
          <w:lang w:val="en-US"/>
        </w:rPr>
      </w:pPr>
    </w:p>
    <w:p w14:paraId="04F1F751" w14:textId="77777777" w:rsidR="00301562" w:rsidRPr="00704096" w:rsidRDefault="00301562" w:rsidP="003548A8">
      <w:pPr>
        <w:rPr>
          <w:lang w:val="en-US"/>
        </w:rPr>
      </w:pPr>
    </w:p>
    <w:p w14:paraId="51A98324" w14:textId="77777777" w:rsidR="00301562" w:rsidRPr="00704096" w:rsidRDefault="00301562" w:rsidP="003548A8">
      <w:pPr>
        <w:rPr>
          <w:lang w:val="en-US"/>
        </w:rPr>
      </w:pPr>
    </w:p>
    <w:p w14:paraId="6F18D611" w14:textId="77777777" w:rsidR="00301562" w:rsidRPr="00704096" w:rsidRDefault="00301562" w:rsidP="003548A8">
      <w:pPr>
        <w:rPr>
          <w:lang w:val="en-US"/>
        </w:rPr>
      </w:pPr>
    </w:p>
    <w:p w14:paraId="26D929C9" w14:textId="77777777" w:rsidR="00301562" w:rsidRPr="00704096" w:rsidRDefault="00301562" w:rsidP="003548A8">
      <w:pPr>
        <w:rPr>
          <w:lang w:val="en-US"/>
        </w:rPr>
      </w:pPr>
    </w:p>
    <w:p w14:paraId="7424D52A" w14:textId="77777777" w:rsidR="00301562" w:rsidRPr="00704096" w:rsidRDefault="00301562" w:rsidP="003548A8">
      <w:pPr>
        <w:rPr>
          <w:lang w:val="en-US"/>
        </w:rPr>
      </w:pPr>
    </w:p>
    <w:p w14:paraId="4412A198" w14:textId="77777777" w:rsidR="003548A8" w:rsidRPr="00704096" w:rsidRDefault="003548A8" w:rsidP="003548A8">
      <w:pPr>
        <w:rPr>
          <w:lang w:val="en-US"/>
        </w:rPr>
      </w:pPr>
    </w:p>
    <w:p w14:paraId="19CE2F72" w14:textId="77777777" w:rsidR="003548A8" w:rsidRPr="00704096" w:rsidRDefault="003548A8" w:rsidP="003548A8">
      <w:pPr>
        <w:rPr>
          <w:lang w:val="en-US"/>
        </w:rPr>
      </w:pPr>
    </w:p>
    <w:p w14:paraId="15FED91F" w14:textId="77777777" w:rsidR="003548A8" w:rsidRPr="00704096" w:rsidRDefault="003548A8" w:rsidP="003548A8">
      <w:pPr>
        <w:rPr>
          <w:lang w:val="en-US"/>
        </w:rPr>
      </w:pPr>
    </w:p>
    <w:p w14:paraId="6CDC3048" w14:textId="77777777" w:rsidR="003548A8" w:rsidRPr="00704096" w:rsidRDefault="003548A8" w:rsidP="003548A8">
      <w:pPr>
        <w:rPr>
          <w:lang w:val="en-US"/>
        </w:rPr>
      </w:pPr>
    </w:p>
    <w:p w14:paraId="563538EF" w14:textId="77777777" w:rsidR="003548A8" w:rsidRPr="00704096" w:rsidRDefault="003548A8" w:rsidP="003548A8">
      <w:pPr>
        <w:rPr>
          <w:lang w:val="en-US"/>
        </w:rPr>
      </w:pPr>
    </w:p>
    <w:p w14:paraId="52D60F8D" w14:textId="77777777" w:rsidR="003548A8" w:rsidRPr="00704096" w:rsidRDefault="003548A8" w:rsidP="003548A8">
      <w:pPr>
        <w:jc w:val="center"/>
        <w:rPr>
          <w:rFonts w:ascii="Arial" w:hAnsi="Arial" w:cs="Arial"/>
          <w:sz w:val="30"/>
          <w:szCs w:val="30"/>
          <w:lang w:val="en-US"/>
        </w:rPr>
      </w:pPr>
      <w:proofErr w:type="spellStart"/>
      <w:r w:rsidRPr="00704096">
        <w:rPr>
          <w:rFonts w:ascii="Arial" w:hAnsi="Arial" w:cs="Arial"/>
          <w:sz w:val="30"/>
          <w:szCs w:val="30"/>
          <w:lang w:val="en-US"/>
        </w:rPr>
        <w:t>Sinh</w:t>
      </w:r>
      <w:proofErr w:type="spellEnd"/>
      <w:r w:rsidRPr="00704096"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 w:rsidRPr="00704096">
        <w:rPr>
          <w:rFonts w:ascii="Arial" w:hAnsi="Arial" w:cs="Arial"/>
          <w:sz w:val="30"/>
          <w:szCs w:val="30"/>
          <w:lang w:val="en-US"/>
        </w:rPr>
        <w:t>viên</w:t>
      </w:r>
      <w:proofErr w:type="spellEnd"/>
      <w:r w:rsidRPr="00704096"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 w:rsidRPr="00704096">
        <w:rPr>
          <w:rFonts w:ascii="Arial" w:hAnsi="Arial" w:cs="Arial"/>
          <w:sz w:val="30"/>
          <w:szCs w:val="30"/>
          <w:lang w:val="en-US"/>
        </w:rPr>
        <w:t>thực</w:t>
      </w:r>
      <w:proofErr w:type="spellEnd"/>
      <w:r w:rsidRPr="00704096">
        <w:rPr>
          <w:rFonts w:ascii="Arial" w:hAnsi="Arial" w:cs="Arial"/>
          <w:sz w:val="30"/>
          <w:szCs w:val="30"/>
          <w:lang w:val="en-US"/>
        </w:rPr>
        <w:t xml:space="preserve"> </w:t>
      </w:r>
      <w:proofErr w:type="spellStart"/>
      <w:r w:rsidRPr="00704096">
        <w:rPr>
          <w:rFonts w:ascii="Arial" w:hAnsi="Arial" w:cs="Arial"/>
          <w:sz w:val="30"/>
          <w:szCs w:val="30"/>
          <w:lang w:val="en-US"/>
        </w:rPr>
        <w:t>hiện</w:t>
      </w:r>
      <w:proofErr w:type="spellEnd"/>
      <w:r w:rsidRPr="00704096">
        <w:rPr>
          <w:rFonts w:ascii="Arial" w:hAnsi="Arial" w:cs="Arial"/>
          <w:sz w:val="30"/>
          <w:szCs w:val="30"/>
          <w:lang w:val="en-US"/>
        </w:rPr>
        <w:t>:</w:t>
      </w:r>
    </w:p>
    <w:p w14:paraId="77D28735" w14:textId="72E33B11" w:rsidR="00A60417" w:rsidRPr="00704096" w:rsidRDefault="00A60417" w:rsidP="00A60417">
      <w:pPr>
        <w:tabs>
          <w:tab w:val="right" w:pos="4140"/>
          <w:tab w:val="left" w:pos="4320"/>
        </w:tabs>
        <w:rPr>
          <w:rFonts w:eastAsia="Arial"/>
          <w:sz w:val="32"/>
          <w:szCs w:val="32"/>
        </w:rPr>
      </w:pPr>
      <w:r w:rsidRPr="00704096">
        <w:rPr>
          <w:rFonts w:ascii="Arial" w:hAnsi="Arial" w:cs="Arial"/>
          <w:sz w:val="30"/>
          <w:szCs w:val="30"/>
          <w:lang w:val="en-US"/>
        </w:rPr>
        <w:tab/>
      </w:r>
      <w:r w:rsidRPr="00704096">
        <w:rPr>
          <w:rFonts w:eastAsia="Arial"/>
          <w:sz w:val="32"/>
          <w:szCs w:val="32"/>
        </w:rPr>
        <w:t>1712324 -</w:t>
      </w:r>
      <w:r w:rsidRPr="00704096">
        <w:rPr>
          <w:rFonts w:eastAsia="Arial"/>
          <w:sz w:val="32"/>
          <w:szCs w:val="32"/>
        </w:rPr>
        <w:tab/>
        <w:t>Hồ Sỹ Thái Đạt</w:t>
      </w:r>
    </w:p>
    <w:p w14:paraId="45468AFB" w14:textId="14267404" w:rsidR="00A60417" w:rsidRPr="00704096" w:rsidRDefault="00A60417" w:rsidP="007E3D8A">
      <w:pPr>
        <w:tabs>
          <w:tab w:val="right" w:pos="4140"/>
          <w:tab w:val="left" w:pos="4320"/>
        </w:tabs>
        <w:rPr>
          <w:rFonts w:eastAsia="Arial"/>
          <w:sz w:val="32"/>
          <w:szCs w:val="32"/>
        </w:rPr>
      </w:pPr>
    </w:p>
    <w:p w14:paraId="07D3FBE0" w14:textId="79AC895D" w:rsidR="00DC363E" w:rsidRPr="00704096" w:rsidRDefault="00DC363E" w:rsidP="00A60417">
      <w:pPr>
        <w:rPr>
          <w:sz w:val="30"/>
          <w:szCs w:val="30"/>
          <w:lang w:val="en-US"/>
        </w:rPr>
        <w:sectPr w:rsidR="00DC363E" w:rsidRPr="00704096" w:rsidSect="00301562">
          <w:headerReference w:type="default" r:id="rId8"/>
          <w:footerReference w:type="default" r:id="rId9"/>
          <w:pgSz w:w="11907" w:h="16839" w:code="9"/>
          <w:pgMar w:top="1440" w:right="1440" w:bottom="1440" w:left="1440" w:header="720" w:footer="720" w:gutter="0"/>
          <w:cols w:space="720"/>
          <w:vAlign w:val="center"/>
          <w:docGrid w:linePitch="326"/>
        </w:sectPr>
      </w:pPr>
    </w:p>
    <w:p w14:paraId="32FDE5D8" w14:textId="2C130814" w:rsidR="00BA7CBA" w:rsidRDefault="00A23833" w:rsidP="00BA7CBA">
      <w:pPr>
        <w:pStyle w:val="Title"/>
        <w:rPr>
          <w:rFonts w:ascii="Times New Roman" w:hAnsi="Times New Roman"/>
          <w:b w:val="0"/>
          <w:sz w:val="24"/>
          <w:lang w:val="en-US"/>
        </w:rPr>
      </w:pPr>
      <w:proofErr w:type="spellStart"/>
      <w:r w:rsidRPr="00704096">
        <w:rPr>
          <w:lang w:val="en-US"/>
        </w:rPr>
        <w:lastRenderedPageBreak/>
        <w:t>Mục</w:t>
      </w:r>
      <w:proofErr w:type="spellEnd"/>
      <w:r w:rsidRPr="00704096">
        <w:rPr>
          <w:lang w:val="en-US"/>
        </w:rPr>
        <w:t xml:space="preserve"> </w:t>
      </w:r>
      <w:proofErr w:type="spellStart"/>
      <w:r w:rsidRPr="00704096">
        <w:rPr>
          <w:lang w:val="en-US"/>
        </w:rPr>
        <w:t>lục</w:t>
      </w:r>
      <w:proofErr w:type="spellEnd"/>
    </w:p>
    <w:sdt>
      <w:sdtPr>
        <w:id w:val="-184716344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0"/>
          <w:lang w:val="vi-VN"/>
        </w:rPr>
      </w:sdtEndPr>
      <w:sdtContent>
        <w:p w14:paraId="4B925CD1" w14:textId="081AD2D5" w:rsidR="00BA7CBA" w:rsidRDefault="00BA7CBA">
          <w:pPr>
            <w:pStyle w:val="TOCHeading"/>
          </w:pPr>
          <w:r>
            <w:t>Contents</w:t>
          </w:r>
        </w:p>
        <w:p w14:paraId="3C855CDC" w14:textId="7B71A5DC" w:rsidR="00D979D8" w:rsidRDefault="00BA7CBA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588440" w:history="1">
            <w:r w:rsidR="00D979D8" w:rsidRPr="00E905DE">
              <w:rPr>
                <w:rStyle w:val="Hyperlink"/>
                <w:noProof/>
                <w:lang w:val="en-US"/>
              </w:rPr>
              <w:t>1.</w:t>
            </w:r>
            <w:r w:rsidR="00D979D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="00D979D8" w:rsidRPr="00E905DE">
              <w:rPr>
                <w:rStyle w:val="Hyperlink"/>
                <w:noProof/>
              </w:rPr>
              <w:t>Các</w:t>
            </w:r>
            <w:r w:rsidR="00D979D8" w:rsidRPr="00E905DE">
              <w:rPr>
                <w:rStyle w:val="Hyperlink"/>
                <w:noProof/>
                <w:lang w:val="en-US"/>
              </w:rPr>
              <w:t xml:space="preserve"> chức năng đã thực hiện được</w:t>
            </w:r>
            <w:r w:rsidR="00D979D8">
              <w:rPr>
                <w:noProof/>
                <w:webHidden/>
              </w:rPr>
              <w:tab/>
            </w:r>
            <w:r w:rsidR="00D979D8">
              <w:rPr>
                <w:noProof/>
                <w:webHidden/>
              </w:rPr>
              <w:fldChar w:fldCharType="begin"/>
            </w:r>
            <w:r w:rsidR="00D979D8">
              <w:rPr>
                <w:noProof/>
                <w:webHidden/>
              </w:rPr>
              <w:instrText xml:space="preserve"> PAGEREF _Toc61588440 \h </w:instrText>
            </w:r>
            <w:r w:rsidR="00D979D8">
              <w:rPr>
                <w:noProof/>
                <w:webHidden/>
              </w:rPr>
            </w:r>
            <w:r w:rsidR="00D979D8">
              <w:rPr>
                <w:noProof/>
                <w:webHidden/>
              </w:rPr>
              <w:fldChar w:fldCharType="separate"/>
            </w:r>
            <w:r w:rsidR="00D979D8">
              <w:rPr>
                <w:noProof/>
                <w:webHidden/>
              </w:rPr>
              <w:t>2</w:t>
            </w:r>
            <w:r w:rsidR="00D979D8">
              <w:rPr>
                <w:noProof/>
                <w:webHidden/>
              </w:rPr>
              <w:fldChar w:fldCharType="end"/>
            </w:r>
          </w:hyperlink>
        </w:p>
        <w:p w14:paraId="63483FA2" w14:textId="529EE1FB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1" w:history="1">
            <w:r w:rsidRPr="00E905DE">
              <w:rPr>
                <w:rStyle w:val="Hyperlink"/>
                <w:noProof/>
                <w:lang w:val="en-U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E1047" w14:textId="0C9B5AF9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2" w:history="1">
            <w:r w:rsidRPr="00E905DE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3593F" w14:textId="4457750F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3" w:history="1">
            <w:r w:rsidRPr="00E905DE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39D7B" w14:textId="1C68270A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4" w:history="1">
            <w:r w:rsidRPr="00E905DE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381F" w14:textId="45EC5F94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5" w:history="1">
            <w:r w:rsidRPr="00E905DE">
              <w:rPr>
                <w:rStyle w:val="Hyperlink"/>
                <w:noProof/>
                <w:lang w:val="en-US"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Trang chủ khi chưa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DF31" w14:textId="13FD023C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6" w:history="1">
            <w:r w:rsidRPr="00E905DE">
              <w:rPr>
                <w:rStyle w:val="Hyperlink"/>
                <w:noProof/>
                <w:lang w:val="en-US"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Trang chủ khi đã đăng nhập (tài khoản đã mua/đã thích khóa học)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54427" w14:textId="4A10AB17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7" w:history="1">
            <w:r w:rsidRPr="00E905DE">
              <w:rPr>
                <w:rStyle w:val="Hyperlink"/>
                <w:noProof/>
                <w:lang w:val="en-US"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Danh sách các khóa học đã thích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44E7B" w14:textId="49D57B81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8" w:history="1">
            <w:r w:rsidRPr="00E905DE">
              <w:rPr>
                <w:rStyle w:val="Hyperlink"/>
                <w:noProof/>
                <w:lang w:val="en-US"/>
              </w:rPr>
              <w:t>1.4.4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Danh sách các khóa học đã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39502" w14:textId="28AF2C13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49" w:history="1">
            <w:r w:rsidRPr="00E905DE">
              <w:rPr>
                <w:rStyle w:val="Hyperlink"/>
                <w:noProof/>
                <w:lang w:val="en-US"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Danh sách khóa học đã tải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83CC6" w14:textId="5A7AC64E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0" w:history="1">
            <w:r w:rsidRPr="00E905DE">
              <w:rPr>
                <w:rStyle w:val="Hyperlink"/>
                <w:noProof/>
                <w:lang w:val="en-US"/>
              </w:rPr>
              <w:t>1.5.1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Khi chưa tải khóa học nào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069F9" w14:textId="1B42618D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1" w:history="1">
            <w:r w:rsidRPr="00E905DE">
              <w:rPr>
                <w:rStyle w:val="Hyperlink"/>
                <w:noProof/>
                <w:lang w:val="en-US"/>
              </w:rPr>
              <w:t>1.5.2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Khi đã tải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E3A9D" w14:textId="72B3EA51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2" w:history="1">
            <w:r w:rsidRPr="00E905DE">
              <w:rPr>
                <w:rStyle w:val="Hyperlink"/>
                <w:noProof/>
                <w:lang w:val="en-US"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Trang thông tin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B8BF9" w14:textId="567309DB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3" w:history="1">
            <w:r w:rsidRPr="00E905DE">
              <w:rPr>
                <w:rStyle w:val="Hyperlink"/>
                <w:noProof/>
                <w:lang w:val="en-US"/>
              </w:rPr>
              <w:t>1.6.1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Trang thông tin chính khi chưa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5C1B8" w14:textId="0541CDA5" w:rsidR="00D979D8" w:rsidRDefault="00D979D8">
          <w:pPr>
            <w:pStyle w:val="TOC3"/>
            <w:tabs>
              <w:tab w:val="left" w:pos="16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4" w:history="1">
            <w:r w:rsidRPr="00E905DE">
              <w:rPr>
                <w:rStyle w:val="Hyperlink"/>
                <w:noProof/>
                <w:lang w:val="en-US"/>
              </w:rPr>
              <w:t>1.6.2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Trang thông tin chính khi đã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5B032" w14:textId="4E12AAA6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5" w:history="1">
            <w:r w:rsidRPr="00E905DE">
              <w:rPr>
                <w:rStyle w:val="Hyperlink"/>
                <w:noProof/>
                <w:lang w:val="en-US"/>
              </w:rPr>
              <w:t>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Danh sách giảng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54DDA" w14:textId="6AAD600D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6" w:history="1">
            <w:r w:rsidRPr="00E905DE">
              <w:rPr>
                <w:rStyle w:val="Hyperlink"/>
                <w:noProof/>
                <w:lang w:val="en-US"/>
              </w:rPr>
              <w:t>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Danh sách các khóa học hàng đầu (New Released/Top New/Top Sell/Top Rated/Recommended)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855F2" w14:textId="258983F3" w:rsidR="00D979D8" w:rsidRDefault="00D979D8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7" w:history="1">
            <w:r w:rsidRPr="00E905DE">
              <w:rPr>
                <w:rStyle w:val="Hyperlink"/>
                <w:noProof/>
                <w:lang w:val="en-US"/>
              </w:rPr>
              <w:t>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Danh sách khóa học theo chủ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61621" w14:textId="192B146C" w:rsidR="00D979D8" w:rsidRDefault="00D979D8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8" w:history="1">
            <w:r w:rsidRPr="00E905DE">
              <w:rPr>
                <w:rStyle w:val="Hyperlink"/>
                <w:noProof/>
                <w:lang w:val="en-US"/>
              </w:rPr>
              <w:t>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Thông tin chi tiết giảng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BDB82" w14:textId="480584C0" w:rsidR="00D979D8" w:rsidRDefault="00D979D8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59" w:history="1">
            <w:r w:rsidRPr="00E905DE">
              <w:rPr>
                <w:rStyle w:val="Hyperlink"/>
                <w:noProof/>
                <w:lang w:val="en-US"/>
              </w:rPr>
              <w:t>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Màn hình chi tiết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0FD2C" w14:textId="4F717EA9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0" w:history="1">
            <w:r w:rsidRPr="00E905DE">
              <w:rPr>
                <w:rStyle w:val="Hyperlink"/>
                <w:noProof/>
                <w:lang w:val="en-US"/>
              </w:rPr>
              <w:t>1.11.1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Xem danh sách các đánh giá của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D2686" w14:textId="57F6072D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1" w:history="1">
            <w:r w:rsidRPr="00E905DE">
              <w:rPr>
                <w:rStyle w:val="Hyperlink"/>
                <w:noProof/>
                <w:lang w:val="en-US"/>
              </w:rPr>
              <w:t>1.11.2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Xem danh sách bài học của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BBC9A" w14:textId="1B875CE0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2" w:history="1">
            <w:r w:rsidRPr="00E905DE">
              <w:rPr>
                <w:rStyle w:val="Hyperlink"/>
                <w:noProof/>
                <w:lang w:val="en-US"/>
              </w:rPr>
              <w:t>1.11.3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Chia sẻ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F02DD" w14:textId="0259D616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3" w:history="1">
            <w:r w:rsidRPr="00E905DE">
              <w:rPr>
                <w:rStyle w:val="Hyperlink"/>
                <w:noProof/>
                <w:lang w:val="en-US"/>
              </w:rPr>
              <w:t>1.11.4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Đánh giá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DA47D" w14:textId="3E49004D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4" w:history="1">
            <w:r w:rsidRPr="00E905DE">
              <w:rPr>
                <w:rStyle w:val="Hyperlink"/>
                <w:noProof/>
                <w:lang w:val="en-US"/>
              </w:rPr>
              <w:t>1.11.5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Tải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C35D6" w14:textId="7DD4B894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5" w:history="1">
            <w:r w:rsidRPr="00E905DE">
              <w:rPr>
                <w:rStyle w:val="Hyperlink"/>
                <w:noProof/>
                <w:lang w:val="en-US"/>
              </w:rPr>
              <w:t>1.11.6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Xem video của lesson. Hỗ trợ youtube và mp4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3832" w14:textId="64ED8780" w:rsidR="00D979D8" w:rsidRDefault="00D979D8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6" w:history="1">
            <w:r w:rsidRPr="00E905DE">
              <w:rPr>
                <w:rStyle w:val="Hyperlink"/>
                <w:noProof/>
                <w:lang w:val="en-US"/>
              </w:rPr>
              <w:t>1.12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AADE7" w14:textId="3A83673F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7" w:history="1">
            <w:r w:rsidRPr="00E905DE">
              <w:rPr>
                <w:rStyle w:val="Hyperlink"/>
                <w:noProof/>
                <w:lang w:val="en-US"/>
              </w:rPr>
              <w:t>1.12.1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Lịch sử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E6BA9" w14:textId="26F45431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8" w:history="1">
            <w:r w:rsidRPr="00E905DE">
              <w:rPr>
                <w:rStyle w:val="Hyperlink"/>
                <w:noProof/>
                <w:lang w:val="en-US"/>
              </w:rPr>
              <w:t>1.12.2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Tìm kiếm tồn tại khóa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4E5DF" w14:textId="13AF32E5" w:rsidR="00D979D8" w:rsidRDefault="00D979D8">
          <w:pPr>
            <w:pStyle w:val="TOC3"/>
            <w:tabs>
              <w:tab w:val="left" w:pos="168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69" w:history="1">
            <w:r w:rsidRPr="00E905DE">
              <w:rPr>
                <w:rStyle w:val="Hyperlink"/>
                <w:noProof/>
                <w:lang w:val="en-US"/>
              </w:rPr>
              <w:t>1.12.3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Tìm kiếm tồn tại giảng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6DAF" w14:textId="0C7F9E81" w:rsidR="00D979D8" w:rsidRDefault="00D979D8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70" w:history="1">
            <w:r w:rsidRPr="00E905DE">
              <w:rPr>
                <w:rStyle w:val="Hyperlink"/>
                <w:noProof/>
                <w:lang w:val="en-US"/>
              </w:rPr>
              <w:t>1.13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ABF7" w14:textId="752AFF05" w:rsidR="00D979D8" w:rsidRDefault="00D979D8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71" w:history="1">
            <w:r w:rsidRPr="00E905DE">
              <w:rPr>
                <w:rStyle w:val="Hyperlink"/>
                <w:noProof/>
                <w:lang w:val="en-US"/>
              </w:rPr>
              <w:t>1.14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Dark Mode/Light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8F0F4" w14:textId="746B0392" w:rsidR="00D979D8" w:rsidRDefault="00D979D8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588472" w:history="1">
            <w:r w:rsidRPr="00E905DE">
              <w:rPr>
                <w:rStyle w:val="Hyperlink"/>
                <w:noProof/>
                <w:lang w:val="en-US"/>
              </w:rPr>
              <w:t>1.15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E905DE">
              <w:rPr>
                <w:rStyle w:val="Hyperlink"/>
                <w:noProof/>
                <w:lang w:val="en-US"/>
              </w:rPr>
              <w:t>Ngôn ngữ Anh/Việt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_Toc61588472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FACE5" w14:textId="6460B2C1" w:rsidR="00BA7CBA" w:rsidRDefault="00BA7CBA">
          <w:r>
            <w:rPr>
              <w:b/>
              <w:bCs/>
              <w:noProof/>
            </w:rPr>
            <w:fldChar w:fldCharType="end"/>
          </w:r>
        </w:p>
      </w:sdtContent>
    </w:sdt>
    <w:p w14:paraId="7129B2A5" w14:textId="77777777" w:rsidR="00BA7CBA" w:rsidRPr="00BA7CBA" w:rsidRDefault="00BA7CBA" w:rsidP="00BA7CBA">
      <w:pPr>
        <w:rPr>
          <w:lang w:val="en-US"/>
        </w:rPr>
      </w:pPr>
    </w:p>
    <w:p w14:paraId="4ABEAB74" w14:textId="5B9992AF" w:rsidR="00C14AB8" w:rsidRPr="00704096" w:rsidRDefault="00C14AB8" w:rsidP="00C14AB8">
      <w:pPr>
        <w:pStyle w:val="BodyText"/>
        <w:jc w:val="both"/>
        <w:rPr>
          <w:lang w:val="en-US"/>
        </w:rPr>
      </w:pPr>
    </w:p>
    <w:p w14:paraId="0FC44E18" w14:textId="77777777" w:rsidR="00C14AB8" w:rsidRPr="00704096" w:rsidRDefault="00C14AB8">
      <w:pPr>
        <w:widowControl/>
        <w:spacing w:line="240" w:lineRule="auto"/>
        <w:rPr>
          <w:lang w:val="en-US"/>
        </w:rPr>
      </w:pPr>
      <w:r w:rsidRPr="00704096">
        <w:rPr>
          <w:lang w:val="en-US"/>
        </w:rPr>
        <w:br w:type="page"/>
      </w:r>
    </w:p>
    <w:p w14:paraId="34846125" w14:textId="67949A67" w:rsidR="00DD5C3E" w:rsidRDefault="00DD5C3E" w:rsidP="007E3D8A">
      <w:pPr>
        <w:pStyle w:val="Heading1"/>
        <w:rPr>
          <w:lang w:val="en-US"/>
        </w:rPr>
      </w:pPr>
      <w:bookmarkStart w:id="0" w:name="_Toc61587285"/>
      <w:bookmarkStart w:id="1" w:name="_Toc61588440"/>
      <w:proofErr w:type="spellStart"/>
      <w:r>
        <w:rPr>
          <w:lang w:val="en-US"/>
        </w:rPr>
        <w:lastRenderedPageBreak/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code</w:t>
      </w:r>
    </w:p>
    <w:p w14:paraId="4801852B" w14:textId="539F282D" w:rsidR="00DD5C3E" w:rsidRDefault="00DD5C3E" w:rsidP="00DD5C3E">
      <w:pPr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chia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nhóm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services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Context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source code.</w:t>
      </w:r>
    </w:p>
    <w:p w14:paraId="1BD51B05" w14:textId="77777777" w:rsidR="00DD5C3E" w:rsidRPr="00DD5C3E" w:rsidRDefault="00DD5C3E" w:rsidP="00DD5C3E">
      <w:pPr>
        <w:rPr>
          <w:lang w:val="en-US"/>
        </w:rPr>
      </w:pPr>
    </w:p>
    <w:p w14:paraId="20218020" w14:textId="3CCA155E" w:rsidR="00DD5C3E" w:rsidRDefault="00DD5C3E" w:rsidP="00DD5C3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713F95" wp14:editId="51A12486">
            <wp:extent cx="4162425" cy="78486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847A" w14:textId="34DA56C3" w:rsidR="00DD5C3E" w:rsidRDefault="00DD5C3E" w:rsidP="00DD5C3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9E3486" wp14:editId="1451AB8F">
            <wp:extent cx="4181475" cy="79533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3867" w14:textId="3719A71A" w:rsidR="00DD5C3E" w:rsidRDefault="00DD5C3E" w:rsidP="00DD5C3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39BB5" wp14:editId="57192C6B">
            <wp:extent cx="4133850" cy="2552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53F4" w14:textId="24BAA793" w:rsidR="00480342" w:rsidRDefault="00480342" w:rsidP="00480342">
      <w:pPr>
        <w:pStyle w:val="Heading1"/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gặp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</w:p>
    <w:p w14:paraId="27BB813B" w14:textId="4108D9D7" w:rsidR="00480342" w:rsidRDefault="00480342" w:rsidP="00480342">
      <w:pPr>
        <w:pStyle w:val="ListParagraph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API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</w:p>
    <w:p w14:paraId="7D739806" w14:textId="1456C02A" w:rsidR="004E7B1A" w:rsidRDefault="004E7B1A" w:rsidP="004E7B1A">
      <w:pPr>
        <w:pStyle w:val="ListParagraph"/>
        <w:numPr>
          <w:ilvl w:val="0"/>
          <w:numId w:val="49"/>
        </w:numPr>
        <w:rPr>
          <w:lang w:val="en-US"/>
        </w:rPr>
      </w:pP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r w:rsidRPr="004E7B1A">
        <w:rPr>
          <w:lang w:val="en-US"/>
        </w:rPr>
        <w:t>Deprecated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>.</w:t>
      </w:r>
    </w:p>
    <w:p w14:paraId="5F16BEA8" w14:textId="1AE148BC" w:rsidR="004E7B1A" w:rsidRPr="004E7B1A" w:rsidRDefault="004E7B1A" w:rsidP="004E7B1A">
      <w:pPr>
        <w:pStyle w:val="ListParagraph"/>
        <w:numPr>
          <w:ilvl w:val="0"/>
          <w:numId w:val="49"/>
        </w:numPr>
        <w:rPr>
          <w:lang w:val="en-US"/>
        </w:rPr>
      </w:pPr>
      <w:proofErr w:type="spellStart"/>
      <w:r>
        <w:rPr>
          <w:lang w:val="en-US"/>
        </w:rPr>
        <w:t>Khó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khi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nhiều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chức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năng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mới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được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yêu</w:t>
      </w:r>
      <w:proofErr w:type="spellEnd"/>
      <w:r w:rsidR="00C554F5">
        <w:rPr>
          <w:lang w:val="en-US"/>
        </w:rPr>
        <w:t xml:space="preserve"> </w:t>
      </w:r>
      <w:proofErr w:type="spellStart"/>
      <w:r w:rsidR="00C554F5">
        <w:rPr>
          <w:lang w:val="en-US"/>
        </w:rPr>
        <w:t>cầu</w:t>
      </w:r>
      <w:proofErr w:type="spellEnd"/>
      <w:r w:rsidR="00C554F5">
        <w:rPr>
          <w:lang w:val="en-US"/>
        </w:rPr>
        <w:t>.</w:t>
      </w:r>
    </w:p>
    <w:p w14:paraId="78F4B719" w14:textId="541E9699" w:rsidR="00770457" w:rsidRDefault="007E3D8A" w:rsidP="007E3D8A">
      <w:pPr>
        <w:pStyle w:val="Heading1"/>
        <w:rPr>
          <w:lang w:val="en-US"/>
        </w:rPr>
      </w:pPr>
      <w:r w:rsidRPr="007E3D8A">
        <w:lastRenderedPageBreak/>
        <w:t>Các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bookmarkEnd w:id="0"/>
      <w:bookmarkEnd w:id="1"/>
      <w:proofErr w:type="spellEnd"/>
    </w:p>
    <w:p w14:paraId="1E905E46" w14:textId="659FAF95" w:rsidR="001106E5" w:rsidRDefault="007E3D8A" w:rsidP="007E3D8A">
      <w:pPr>
        <w:pStyle w:val="Heading2"/>
        <w:rPr>
          <w:lang w:val="en-US"/>
        </w:rPr>
      </w:pPr>
      <w:bookmarkStart w:id="2" w:name="_Toc61587286"/>
      <w:bookmarkStart w:id="3" w:name="_Toc61588441"/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bookmarkEnd w:id="2"/>
      <w:bookmarkEnd w:id="3"/>
      <w:proofErr w:type="spellEnd"/>
    </w:p>
    <w:p w14:paraId="1D3128F8" w14:textId="289C4958" w:rsidR="007E3D8A" w:rsidRDefault="007E3D8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608121" wp14:editId="6FE31E9C">
            <wp:extent cx="2785310" cy="5570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108" cy="55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B1A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066E6DE8" wp14:editId="34ECFD92">
            <wp:extent cx="2777371" cy="5554345"/>
            <wp:effectExtent l="0" t="0" r="44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505" cy="557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0845" w14:textId="2475EEDD" w:rsidR="007E3D8A" w:rsidRDefault="007E3D8A" w:rsidP="007E3D8A">
      <w:pPr>
        <w:pStyle w:val="Heading2"/>
        <w:rPr>
          <w:lang w:val="en-US"/>
        </w:rPr>
      </w:pPr>
      <w:bookmarkStart w:id="4" w:name="_Toc61587287"/>
      <w:bookmarkStart w:id="5" w:name="_Toc61588442"/>
      <w:proofErr w:type="spellStart"/>
      <w:r>
        <w:rPr>
          <w:lang w:val="en-US"/>
        </w:rPr>
        <w:lastRenderedPageBreak/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4"/>
      <w:bookmarkEnd w:id="5"/>
      <w:proofErr w:type="spellEnd"/>
    </w:p>
    <w:p w14:paraId="5EACD695" w14:textId="7637A215" w:rsidR="007E3D8A" w:rsidRDefault="007E3D8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8EE83A" wp14:editId="314AAC9F">
            <wp:extent cx="2625063" cy="5249750"/>
            <wp:effectExtent l="0" t="0" r="444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957" cy="527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C8C83" wp14:editId="1A3B3C7A">
            <wp:extent cx="2636520" cy="5272661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992" cy="527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27DC6" w14:textId="31B0142E" w:rsidR="007E3D8A" w:rsidRDefault="007E3D8A" w:rsidP="007E3D8A">
      <w:pPr>
        <w:pStyle w:val="Heading2"/>
        <w:rPr>
          <w:lang w:val="en-US"/>
        </w:rPr>
      </w:pPr>
      <w:bookmarkStart w:id="6" w:name="_Toc61587288"/>
      <w:bookmarkStart w:id="7" w:name="_Toc61588443"/>
      <w:proofErr w:type="spellStart"/>
      <w:r>
        <w:rPr>
          <w:lang w:val="en-US"/>
        </w:rPr>
        <w:lastRenderedPageBreak/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bookmarkEnd w:id="6"/>
      <w:bookmarkEnd w:id="7"/>
      <w:proofErr w:type="spellEnd"/>
    </w:p>
    <w:p w14:paraId="4B0307F2" w14:textId="6630539B" w:rsidR="007E3D8A" w:rsidRDefault="007E3D8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12CB161" wp14:editId="2EAC5BEA">
            <wp:extent cx="3013926" cy="6027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949" cy="60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4749" w14:textId="0E4D8C8C" w:rsidR="007E3D8A" w:rsidRDefault="007E3D8A" w:rsidP="007E3D8A">
      <w:pPr>
        <w:pStyle w:val="Heading2"/>
        <w:rPr>
          <w:lang w:val="en-US"/>
        </w:rPr>
      </w:pPr>
      <w:bookmarkStart w:id="8" w:name="_Toc61587289"/>
      <w:bookmarkStart w:id="9" w:name="_Toc61588444"/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chủ</w:t>
      </w:r>
      <w:bookmarkEnd w:id="8"/>
      <w:bookmarkEnd w:id="9"/>
      <w:proofErr w:type="spellEnd"/>
    </w:p>
    <w:p w14:paraId="50159E44" w14:textId="18248658" w:rsidR="007E3D8A" w:rsidRDefault="007E3D8A" w:rsidP="007E3D8A">
      <w:pPr>
        <w:pStyle w:val="Heading3"/>
        <w:rPr>
          <w:lang w:val="en-US"/>
        </w:rPr>
      </w:pPr>
      <w:bookmarkStart w:id="10" w:name="_Toc61588445"/>
      <w:r>
        <w:rPr>
          <w:lang w:val="en-US"/>
        </w:rPr>
        <w:t xml:space="preserve">Trang </w:t>
      </w:r>
      <w:proofErr w:type="spellStart"/>
      <w:r>
        <w:rPr>
          <w:lang w:val="en-US"/>
        </w:rPr>
        <w:t>chủ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10"/>
      <w:proofErr w:type="spellEnd"/>
    </w:p>
    <w:p w14:paraId="4C429112" w14:textId="2DDA4EF4" w:rsidR="007E3D8A" w:rsidRDefault="007E3D8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4DB600" wp14:editId="591F6518">
            <wp:extent cx="2762448" cy="5524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463" cy="55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79D8">
        <w:rPr>
          <w:lang w:val="en-US"/>
        </w:rPr>
        <w:t xml:space="preserve"> </w:t>
      </w:r>
      <w:r w:rsidR="00D979D8">
        <w:rPr>
          <w:noProof/>
        </w:rPr>
        <w:drawing>
          <wp:inline distT="0" distB="0" distL="0" distR="0" wp14:anchorId="1DDCDC66" wp14:editId="50D8A225">
            <wp:extent cx="2766060" cy="55317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55" cy="553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E9038" w14:textId="7A63FDCE" w:rsidR="007E3D8A" w:rsidRDefault="007E3D8A" w:rsidP="007E3D8A">
      <w:pPr>
        <w:pStyle w:val="Heading3"/>
        <w:rPr>
          <w:lang w:val="en-US"/>
        </w:rPr>
      </w:pPr>
      <w:bookmarkStart w:id="11" w:name="_Toc61588446"/>
      <w:r>
        <w:rPr>
          <w:lang w:val="en-US"/>
        </w:rPr>
        <w:t xml:space="preserve">Trang </w:t>
      </w:r>
      <w:proofErr w:type="spellStart"/>
      <w:r>
        <w:rPr>
          <w:lang w:val="en-US"/>
        </w:rPr>
        <w:t>chủ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>)</w:t>
      </w:r>
      <w:bookmarkEnd w:id="11"/>
    </w:p>
    <w:p w14:paraId="52E7E380" w14:textId="250F75AD" w:rsidR="007E3D8A" w:rsidRDefault="007E3D8A" w:rsidP="007E3D8A">
      <w:pPr>
        <w:rPr>
          <w:lang w:val="en-US"/>
        </w:rPr>
      </w:pPr>
    </w:p>
    <w:p w14:paraId="5D222EF5" w14:textId="690CC9D6" w:rsidR="007E3D8A" w:rsidRDefault="007E3D8A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D3059E" wp14:editId="2CDF013A">
            <wp:extent cx="3090131" cy="6179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55" cy="618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F647" w14:textId="29630EF8" w:rsidR="007E3D8A" w:rsidRDefault="007E3D8A" w:rsidP="007E3D8A">
      <w:pPr>
        <w:pStyle w:val="Heading3"/>
        <w:rPr>
          <w:lang w:val="en-US"/>
        </w:rPr>
      </w:pPr>
      <w:bookmarkStart w:id="12" w:name="_Toc61588447"/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thích</w:t>
      </w:r>
      <w:bookmarkEnd w:id="12"/>
      <w:proofErr w:type="spellEnd"/>
    </w:p>
    <w:p w14:paraId="584216EF" w14:textId="77777777" w:rsidR="00280015" w:rsidRPr="00280015" w:rsidRDefault="00280015" w:rsidP="00280015">
      <w:pPr>
        <w:rPr>
          <w:lang w:val="en-US"/>
        </w:rPr>
      </w:pPr>
    </w:p>
    <w:p w14:paraId="4C1F9620" w14:textId="754D4C39" w:rsidR="007E3D8A" w:rsidRDefault="007E3D8A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B6EB1" wp14:editId="2F8B56A0">
            <wp:extent cx="2903220" cy="580602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617" cy="581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E51C" w14:textId="1E4A478B" w:rsidR="007E3D8A" w:rsidRDefault="007E3D8A" w:rsidP="007E3D8A">
      <w:pPr>
        <w:pStyle w:val="Heading3"/>
        <w:rPr>
          <w:lang w:val="en-US"/>
        </w:rPr>
      </w:pPr>
      <w:bookmarkStart w:id="13" w:name="_Toc61588448"/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bookmarkEnd w:id="13"/>
      <w:proofErr w:type="spellEnd"/>
    </w:p>
    <w:p w14:paraId="22A758D1" w14:textId="587E99AD" w:rsidR="007E3D8A" w:rsidRDefault="007E3D8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F2D9E9" wp14:editId="2F843862">
            <wp:extent cx="2602417" cy="52044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469" cy="520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68CE" w14:textId="2723DB00" w:rsidR="00280015" w:rsidRDefault="00280015" w:rsidP="00280015">
      <w:pPr>
        <w:pStyle w:val="Heading2"/>
        <w:rPr>
          <w:lang w:val="en-US"/>
        </w:rPr>
      </w:pPr>
      <w:bookmarkStart w:id="14" w:name="_Toc61587290"/>
      <w:bookmarkStart w:id="15" w:name="_Toc61588449"/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bookmarkEnd w:id="14"/>
      <w:bookmarkEnd w:id="15"/>
      <w:proofErr w:type="spellEnd"/>
    </w:p>
    <w:p w14:paraId="25955D01" w14:textId="6A414991" w:rsidR="00280015" w:rsidRDefault="00280015" w:rsidP="00280015">
      <w:pPr>
        <w:pStyle w:val="Heading3"/>
        <w:rPr>
          <w:lang w:val="en-US"/>
        </w:rPr>
      </w:pPr>
      <w:bookmarkStart w:id="16" w:name="_Toc61588450"/>
      <w:r>
        <w:rPr>
          <w:lang w:val="en-US"/>
        </w:rPr>
        <w:t xml:space="preserve">Khi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bookmarkEnd w:id="16"/>
      <w:proofErr w:type="spellEnd"/>
    </w:p>
    <w:p w14:paraId="65B0231B" w14:textId="7275C9C1" w:rsidR="00280015" w:rsidRDefault="00280015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48EEB2" wp14:editId="209CB1E6">
            <wp:extent cx="2846274" cy="5692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334" cy="569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9F271" w14:textId="43439412" w:rsidR="00280015" w:rsidRDefault="00280015" w:rsidP="00280015">
      <w:pPr>
        <w:pStyle w:val="Heading3"/>
        <w:rPr>
          <w:lang w:val="en-US"/>
        </w:rPr>
      </w:pPr>
      <w:bookmarkStart w:id="17" w:name="_Toc61588451"/>
      <w:r>
        <w:rPr>
          <w:lang w:val="en-US"/>
        </w:rPr>
        <w:lastRenderedPageBreak/>
        <w:t xml:space="preserve">Khi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17"/>
      <w:proofErr w:type="spellEnd"/>
    </w:p>
    <w:p w14:paraId="12944165" w14:textId="4DAE1A9A" w:rsidR="00280015" w:rsidRDefault="00280015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B8B318" wp14:editId="6E0F21BB">
            <wp:extent cx="2926289" cy="58521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593" cy="585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F66D4" w14:textId="74B1ECEE" w:rsidR="00280015" w:rsidRDefault="00280015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8C2F13" wp14:editId="493D65CC">
            <wp:extent cx="2579555" cy="5158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146" cy="516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5FB1" w14:textId="4A6F6115" w:rsidR="00280015" w:rsidRDefault="00BA7CBA" w:rsidP="00BA7CBA">
      <w:pPr>
        <w:pStyle w:val="Heading2"/>
        <w:rPr>
          <w:lang w:val="en-US"/>
        </w:rPr>
      </w:pPr>
      <w:bookmarkStart w:id="18" w:name="_Toc61588452"/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chính</w:t>
      </w:r>
      <w:bookmarkEnd w:id="18"/>
      <w:proofErr w:type="spellEnd"/>
    </w:p>
    <w:p w14:paraId="2DEC39D9" w14:textId="3E868199" w:rsidR="00BA7CBA" w:rsidRDefault="00BA7CBA" w:rsidP="00BA7CBA">
      <w:pPr>
        <w:pStyle w:val="Heading3"/>
        <w:rPr>
          <w:lang w:val="en-US"/>
        </w:rPr>
      </w:pPr>
      <w:bookmarkStart w:id="19" w:name="_Toc61588453"/>
      <w:r>
        <w:rPr>
          <w:lang w:val="en-US"/>
        </w:rPr>
        <w:t xml:space="preserve">Trang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19"/>
      <w:proofErr w:type="spellEnd"/>
    </w:p>
    <w:p w14:paraId="492695F6" w14:textId="511CCD1C" w:rsidR="00BA7CBA" w:rsidRDefault="00BA7CB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33EBEC" wp14:editId="50AD2A8D">
            <wp:extent cx="2823412" cy="564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43" cy="565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883B" w14:textId="0ECA7F3D" w:rsidR="00BA7CBA" w:rsidRDefault="00BA7CBA" w:rsidP="00BA7CBA">
      <w:pPr>
        <w:pStyle w:val="Heading3"/>
        <w:rPr>
          <w:lang w:val="en-US"/>
        </w:rPr>
      </w:pPr>
      <w:bookmarkStart w:id="20" w:name="_Toc61588454"/>
      <w:r>
        <w:rPr>
          <w:lang w:val="en-US"/>
        </w:rPr>
        <w:lastRenderedPageBreak/>
        <w:t xml:space="preserve">Trang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bookmarkEnd w:id="20"/>
      <w:proofErr w:type="spellEnd"/>
    </w:p>
    <w:p w14:paraId="097FF000" w14:textId="017370E9" w:rsidR="00BA7CBA" w:rsidRDefault="00BA7CB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500C60" wp14:editId="12993140">
            <wp:extent cx="2575745" cy="5151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959" cy="515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F53E4" w14:textId="19B540F9" w:rsidR="00BA7CBA" w:rsidRDefault="00BA7CBA" w:rsidP="00BA7CBA">
      <w:pPr>
        <w:pStyle w:val="Heading2"/>
        <w:rPr>
          <w:lang w:val="en-US"/>
        </w:rPr>
      </w:pPr>
      <w:bookmarkStart w:id="21" w:name="_Toc61588455"/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1"/>
      <w:proofErr w:type="spellEnd"/>
    </w:p>
    <w:p w14:paraId="598A614E" w14:textId="6D718721" w:rsidR="00BA7CBA" w:rsidRDefault="00BA7CB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34B677" wp14:editId="71B1D735">
            <wp:extent cx="2514780" cy="5029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204" cy="503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0103" w14:textId="4780E44F" w:rsidR="00BA7CBA" w:rsidRDefault="00BA7CBA" w:rsidP="00BA7CBA">
      <w:pPr>
        <w:pStyle w:val="Heading2"/>
        <w:rPr>
          <w:lang w:val="en-US"/>
        </w:rPr>
      </w:pPr>
      <w:bookmarkStart w:id="22" w:name="_Toc61588456"/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(New Released/Top New/Top Sell/Top Rated</w:t>
      </w:r>
      <w:r w:rsidR="00786975">
        <w:rPr>
          <w:lang w:val="en-US"/>
        </w:rPr>
        <w:t>/Recommended</w:t>
      </w:r>
      <w:r>
        <w:rPr>
          <w:lang w:val="en-US"/>
        </w:rPr>
        <w:t>)</w:t>
      </w:r>
      <w:bookmarkEnd w:id="22"/>
    </w:p>
    <w:p w14:paraId="2CBE1F6A" w14:textId="5F08F3CA" w:rsidR="00BA7CBA" w:rsidRPr="00BA7CBA" w:rsidRDefault="00BA7CBA" w:rsidP="00BA7CBA">
      <w:p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vẫn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</w:p>
    <w:p w14:paraId="5C858AF8" w14:textId="4F51FABC" w:rsidR="00BA7CBA" w:rsidRDefault="00BA7CBA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5C05C" wp14:editId="58BA5021">
            <wp:extent cx="2586858" cy="5173345"/>
            <wp:effectExtent l="0" t="0" r="444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857" cy="520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A714B" wp14:editId="3950E941">
            <wp:extent cx="2575560" cy="515075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61" cy="515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2195" w14:textId="00B54906" w:rsidR="00BA7CBA" w:rsidRDefault="00BA7CBA" w:rsidP="00BA7CBA">
      <w:pPr>
        <w:pStyle w:val="Heading2"/>
        <w:rPr>
          <w:lang w:val="en-US"/>
        </w:rPr>
      </w:pPr>
      <w:bookmarkStart w:id="23" w:name="_Toc61588457"/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bookmarkEnd w:id="23"/>
      <w:proofErr w:type="spellEnd"/>
    </w:p>
    <w:p w14:paraId="7D2227AC" w14:textId="170CE8EC" w:rsidR="00BA7CBA" w:rsidRPr="00BA7CBA" w:rsidRDefault="00BA7CBA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0E020A" wp14:editId="0E7FE0D9">
            <wp:extent cx="2594578" cy="51887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064" cy="52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D5E3C" wp14:editId="2DA482A7">
            <wp:extent cx="2602416" cy="52044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911" cy="5207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8DE1" w14:textId="08EADBF2" w:rsidR="00BA7CBA" w:rsidRDefault="00BA7CBA" w:rsidP="00BA7CBA">
      <w:pPr>
        <w:pStyle w:val="Heading2"/>
        <w:rPr>
          <w:lang w:val="en-US"/>
        </w:rPr>
      </w:pPr>
      <w:bookmarkStart w:id="24" w:name="_Toc61588458"/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24"/>
      <w:proofErr w:type="spellEnd"/>
    </w:p>
    <w:p w14:paraId="350475C2" w14:textId="5176FCB4" w:rsidR="00BA7CBA" w:rsidRPr="00BA7CBA" w:rsidRDefault="00BA7CBA" w:rsidP="00BA7CBA">
      <w:pPr>
        <w:rPr>
          <w:lang w:val="en-US"/>
        </w:rPr>
      </w:pPr>
      <w:r>
        <w:rPr>
          <w:lang w:val="en-US"/>
        </w:rPr>
        <w:t xml:space="preserve">Trang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>.</w:t>
      </w:r>
    </w:p>
    <w:p w14:paraId="0DF458DC" w14:textId="5CC96D17" w:rsidR="00BA7CBA" w:rsidRDefault="00BA7CBA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925AB6" wp14:editId="662B0B47">
            <wp:extent cx="2762448" cy="5524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220" cy="553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AF42E" w14:textId="09D06868" w:rsidR="00BA7CBA" w:rsidRDefault="00D80281" w:rsidP="00BA7CBA">
      <w:pPr>
        <w:pStyle w:val="Heading2"/>
        <w:rPr>
          <w:lang w:val="en-US"/>
        </w:rPr>
      </w:pPr>
      <w:bookmarkStart w:id="25" w:name="_Toc61588459"/>
      <w:proofErr w:type="spellStart"/>
      <w:r>
        <w:rPr>
          <w:lang w:val="en-US"/>
        </w:rPr>
        <w:lastRenderedPageBreak/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25"/>
      <w:proofErr w:type="spellEnd"/>
    </w:p>
    <w:p w14:paraId="454DA1A9" w14:textId="4C041308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4FE021" wp14:editId="62CC3A57">
            <wp:extent cx="2599559" cy="51987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764" cy="52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DD8"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118D014" wp14:editId="0729DCD6">
            <wp:extent cx="2587688" cy="5175006"/>
            <wp:effectExtent l="0" t="0" r="317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383" cy="519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A0BFB" w14:textId="671071F3" w:rsidR="00D80281" w:rsidRDefault="00D80281" w:rsidP="00D80281">
      <w:pPr>
        <w:pStyle w:val="Heading3"/>
        <w:rPr>
          <w:lang w:val="en-US"/>
        </w:rPr>
      </w:pPr>
      <w:bookmarkStart w:id="26" w:name="_Toc61588460"/>
      <w:proofErr w:type="spellStart"/>
      <w:r>
        <w:rPr>
          <w:lang w:val="en-US"/>
        </w:rPr>
        <w:lastRenderedPageBreak/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26"/>
      <w:proofErr w:type="spellEnd"/>
    </w:p>
    <w:p w14:paraId="18DF5F68" w14:textId="3129EA62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4ED786" wp14:editId="2F41C10A">
            <wp:extent cx="3170147" cy="6339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66" cy="634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8E5D" w14:textId="6BC1F205" w:rsidR="00D80281" w:rsidRDefault="00D80281" w:rsidP="00D80281">
      <w:pPr>
        <w:pStyle w:val="Heading3"/>
        <w:rPr>
          <w:lang w:val="en-US"/>
        </w:rPr>
      </w:pPr>
      <w:bookmarkStart w:id="27" w:name="_Toc61588461"/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27"/>
      <w:proofErr w:type="spellEnd"/>
    </w:p>
    <w:p w14:paraId="0A6E9CE9" w14:textId="69D30D9F" w:rsidR="00D80281" w:rsidRPr="00D80281" w:rsidRDefault="00D80281" w:rsidP="00D80281">
      <w:pPr>
        <w:rPr>
          <w:lang w:val="en-US"/>
        </w:rPr>
      </w:pP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</w:p>
    <w:p w14:paraId="62C2A30E" w14:textId="60BE6F4A" w:rsidR="00D80281" w:rsidRDefault="00D80281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173B3" wp14:editId="099C30C5">
            <wp:extent cx="3223491" cy="6446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94" cy="64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649F" w14:textId="10D9212D" w:rsidR="00D80281" w:rsidRDefault="00D80281" w:rsidP="00D80281">
      <w:pPr>
        <w:pStyle w:val="Heading3"/>
        <w:rPr>
          <w:lang w:val="en-US"/>
        </w:rPr>
      </w:pPr>
      <w:bookmarkStart w:id="28" w:name="_Toc61588462"/>
      <w:r>
        <w:rPr>
          <w:lang w:val="en-US"/>
        </w:rPr>
        <w:lastRenderedPageBreak/>
        <w:t xml:space="preserve">Chia </w:t>
      </w:r>
      <w:proofErr w:type="spellStart"/>
      <w:r>
        <w:rPr>
          <w:lang w:val="en-US"/>
        </w:rPr>
        <w:t>sẻ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28"/>
      <w:proofErr w:type="spellEnd"/>
    </w:p>
    <w:p w14:paraId="74DA7185" w14:textId="33C1F053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4DAAE5" wp14:editId="7D8EDFB7">
            <wp:extent cx="3101340" cy="6202234"/>
            <wp:effectExtent l="0" t="0" r="381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463" cy="620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780B" w14:textId="4B3BA002" w:rsidR="00D80281" w:rsidRDefault="00D80281" w:rsidP="00D80281">
      <w:pPr>
        <w:pStyle w:val="Heading3"/>
        <w:rPr>
          <w:lang w:val="en-US"/>
        </w:rPr>
      </w:pPr>
      <w:bookmarkStart w:id="29" w:name="_Toc61588463"/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29"/>
      <w:proofErr w:type="spellEnd"/>
    </w:p>
    <w:p w14:paraId="49765972" w14:textId="6E5577FA" w:rsidR="00D80281" w:rsidRDefault="00D80281" w:rsidP="00D80281">
      <w:pPr>
        <w:rPr>
          <w:lang w:val="en-US"/>
        </w:rPr>
      </w:pP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ý: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</w:p>
    <w:p w14:paraId="5FE891A7" w14:textId="424E36F3" w:rsidR="00D80281" w:rsidRDefault="00D80281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94B023" wp14:editId="35A931BB">
            <wp:extent cx="2937720" cy="5875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614" cy="58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DDEB" w14:textId="73DCF5E3" w:rsidR="00D80281" w:rsidRDefault="00D80281" w:rsidP="00D80281">
      <w:pPr>
        <w:pStyle w:val="Heading3"/>
        <w:rPr>
          <w:lang w:val="en-US"/>
        </w:rPr>
      </w:pPr>
      <w:bookmarkStart w:id="30" w:name="_Toc61588464"/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30"/>
      <w:proofErr w:type="spellEnd"/>
    </w:p>
    <w:p w14:paraId="7ED1F22F" w14:textId="60632D74" w:rsidR="00D80281" w:rsidRDefault="00D80281" w:rsidP="00D80281">
      <w:pPr>
        <w:rPr>
          <w:lang w:val="en-US"/>
        </w:rPr>
      </w:pP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ý: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</w:p>
    <w:p w14:paraId="57D39C65" w14:textId="2EA4A7E7" w:rsidR="00D80281" w:rsidRDefault="00D80281" w:rsidP="00D80281">
      <w:pPr>
        <w:pStyle w:val="Heading3"/>
        <w:rPr>
          <w:lang w:val="en-US"/>
        </w:rPr>
      </w:pPr>
      <w:bookmarkStart w:id="31" w:name="_Toc61588465"/>
      <w:proofErr w:type="spellStart"/>
      <w:r>
        <w:rPr>
          <w:lang w:val="en-US"/>
        </w:rPr>
        <w:lastRenderedPageBreak/>
        <w:t>Xem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lesson.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mp4</w:t>
      </w:r>
      <w:bookmarkEnd w:id="31"/>
    </w:p>
    <w:p w14:paraId="7DCA200E" w14:textId="4606A163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854793" wp14:editId="61869AA1">
            <wp:extent cx="3021546" cy="604266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78" cy="604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A2C22" w14:textId="4236E7AD" w:rsidR="00D80281" w:rsidRDefault="00D80281" w:rsidP="00D80281">
      <w:pPr>
        <w:pStyle w:val="Heading2"/>
        <w:rPr>
          <w:lang w:val="en-US"/>
        </w:rPr>
      </w:pPr>
      <w:bookmarkStart w:id="32" w:name="_Toc61588466"/>
      <w:proofErr w:type="spellStart"/>
      <w:r>
        <w:rPr>
          <w:lang w:val="en-US"/>
        </w:rPr>
        <w:lastRenderedPageBreak/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bookmarkEnd w:id="32"/>
      <w:proofErr w:type="spellEnd"/>
    </w:p>
    <w:p w14:paraId="4F62A134" w14:textId="3F30B97E" w:rsidR="00D80281" w:rsidRPr="00D80281" w:rsidRDefault="00D80281" w:rsidP="00D80281">
      <w:pPr>
        <w:pStyle w:val="Heading3"/>
        <w:rPr>
          <w:lang w:val="en-US"/>
        </w:rPr>
      </w:pPr>
      <w:bookmarkStart w:id="33" w:name="_Toc61588467"/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bookmarkEnd w:id="33"/>
      <w:proofErr w:type="spellEnd"/>
    </w:p>
    <w:p w14:paraId="4F8C9E96" w14:textId="4B48EFB7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EDD772" wp14:editId="450A2752">
            <wp:extent cx="2781499" cy="5562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95" cy="556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0A42" w14:textId="1CBDF754" w:rsidR="00D80281" w:rsidRDefault="00D80281" w:rsidP="00D80281">
      <w:pPr>
        <w:pStyle w:val="Heading3"/>
        <w:rPr>
          <w:lang w:val="en-US"/>
        </w:rPr>
      </w:pPr>
      <w:bookmarkStart w:id="34" w:name="_Toc61588468"/>
      <w:proofErr w:type="spellStart"/>
      <w:r>
        <w:rPr>
          <w:lang w:val="en-US"/>
        </w:rPr>
        <w:lastRenderedPageBreak/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học</w:t>
      </w:r>
      <w:bookmarkEnd w:id="34"/>
      <w:proofErr w:type="spellEnd"/>
    </w:p>
    <w:p w14:paraId="3EC608AA" w14:textId="6A9D868C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89CD25" wp14:editId="33630A79">
            <wp:extent cx="2305215" cy="4610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865" cy="4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9BCD" w14:textId="3D466902" w:rsidR="00D80281" w:rsidRDefault="00D80281" w:rsidP="00D80281">
      <w:pPr>
        <w:pStyle w:val="Heading3"/>
        <w:rPr>
          <w:lang w:val="en-US"/>
        </w:rPr>
      </w:pPr>
      <w:bookmarkStart w:id="35" w:name="_Toc61588469"/>
      <w:proofErr w:type="spellStart"/>
      <w:r>
        <w:rPr>
          <w:lang w:val="en-US"/>
        </w:rPr>
        <w:lastRenderedPageBreak/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bookmarkEnd w:id="35"/>
      <w:proofErr w:type="spellEnd"/>
    </w:p>
    <w:p w14:paraId="51373383" w14:textId="7539EE05" w:rsidR="00D80281" w:rsidRDefault="00D80281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D249A1" wp14:editId="55C09855">
            <wp:extent cx="2743397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364" cy="549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D3C03" w14:textId="2920E9D7" w:rsidR="00D80281" w:rsidRDefault="00D80281" w:rsidP="00D80281">
      <w:pPr>
        <w:pStyle w:val="Heading2"/>
        <w:rPr>
          <w:lang w:val="en-US"/>
        </w:rPr>
      </w:pPr>
      <w:bookmarkStart w:id="36" w:name="_Toc61588470"/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bookmarkEnd w:id="36"/>
      <w:proofErr w:type="spellEnd"/>
    </w:p>
    <w:p w14:paraId="6EB7B2E5" w14:textId="67CF526D" w:rsidR="00D80281" w:rsidRPr="00D80281" w:rsidRDefault="00D80281" w:rsidP="00D80281">
      <w:pPr>
        <w:rPr>
          <w:lang w:val="en-US"/>
        </w:rPr>
      </w:pPr>
      <w:r>
        <w:rPr>
          <w:lang w:val="en-US"/>
        </w:rPr>
        <w:t xml:space="preserve">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Dark Mode/Light Mode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đây</w:t>
      </w:r>
      <w:proofErr w:type="spellEnd"/>
      <w:proofErr w:type="gramEnd"/>
    </w:p>
    <w:p w14:paraId="75350394" w14:textId="700200BB" w:rsidR="00D80281" w:rsidRDefault="00D80281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80263" wp14:editId="13BEAFA7">
            <wp:extent cx="2796740" cy="55930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143" cy="55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028B" w14:textId="7AE544AA" w:rsidR="00D979D8" w:rsidRDefault="00D979D8" w:rsidP="00D979D8">
      <w:pPr>
        <w:jc w:val="center"/>
        <w:rPr>
          <w:lang w:val="en-US"/>
        </w:rPr>
      </w:pPr>
    </w:p>
    <w:p w14:paraId="48883A79" w14:textId="2D381298" w:rsidR="00D979D8" w:rsidRDefault="00D979D8" w:rsidP="00D979D8">
      <w:pPr>
        <w:rPr>
          <w:lang w:val="en-US"/>
        </w:rPr>
      </w:pP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demo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Dark Mode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Anh.</w:t>
      </w:r>
    </w:p>
    <w:p w14:paraId="7DE7F9B3" w14:textId="76A110DB" w:rsidR="00D979D8" w:rsidRDefault="00D979D8" w:rsidP="00D979D8">
      <w:pPr>
        <w:jc w:val="center"/>
        <w:rPr>
          <w:lang w:val="en-US"/>
        </w:rPr>
      </w:pPr>
    </w:p>
    <w:p w14:paraId="6DD434FB" w14:textId="30B92840" w:rsidR="00D979D8" w:rsidRDefault="00D979D8" w:rsidP="00D979D8">
      <w:pPr>
        <w:pStyle w:val="Heading2"/>
        <w:rPr>
          <w:lang w:val="en-US"/>
        </w:rPr>
      </w:pPr>
      <w:bookmarkStart w:id="37" w:name="_Toc61588471"/>
      <w:r>
        <w:rPr>
          <w:lang w:val="en-US"/>
        </w:rPr>
        <w:t>Dark Mode/Light Mode</w:t>
      </w:r>
      <w:bookmarkEnd w:id="37"/>
    </w:p>
    <w:p w14:paraId="4A49DC94" w14:textId="5CD79516" w:rsidR="00D979D8" w:rsidRDefault="00D979D8" w:rsidP="00D979D8">
      <w:pPr>
        <w:rPr>
          <w:lang w:val="en-US"/>
        </w:rPr>
      </w:pPr>
      <w:r>
        <w:rPr>
          <w:lang w:val="en-US"/>
        </w:rPr>
        <w:t>Light Mode</w:t>
      </w:r>
    </w:p>
    <w:p w14:paraId="557F53B8" w14:textId="5BAC31B4" w:rsidR="00D979D8" w:rsidRPr="00D979D8" w:rsidRDefault="00D979D8" w:rsidP="00D979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D4E8A4" wp14:editId="660B5441">
            <wp:extent cx="4432300" cy="886396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886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77A6" w14:textId="77777777" w:rsidR="00D979D8" w:rsidRPr="00786975" w:rsidRDefault="00D979D8" w:rsidP="00D979D8">
      <w:pPr>
        <w:pStyle w:val="Heading2"/>
        <w:rPr>
          <w:lang w:val="en-US"/>
        </w:rPr>
      </w:pPr>
      <w:bookmarkStart w:id="38" w:name="_Toc61588472"/>
      <w:proofErr w:type="spellStart"/>
      <w:r>
        <w:rPr>
          <w:lang w:val="en-US"/>
        </w:rPr>
        <w:lastRenderedPageBreak/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Anh/</w:t>
      </w:r>
      <w:proofErr w:type="spellStart"/>
      <w:r>
        <w:rPr>
          <w:lang w:val="en-US"/>
        </w:rPr>
        <w:t>Việt</w:t>
      </w:r>
      <w:bookmarkEnd w:id="38"/>
      <w:proofErr w:type="spellEnd"/>
    </w:p>
    <w:p w14:paraId="20F39DE3" w14:textId="7A21713C" w:rsidR="00D979D8" w:rsidRDefault="00D979D8" w:rsidP="00D80281">
      <w:pPr>
        <w:rPr>
          <w:lang w:val="en-US"/>
        </w:rPr>
      </w:pPr>
    </w:p>
    <w:p w14:paraId="597A2EC5" w14:textId="66978D6C" w:rsidR="00D979D8" w:rsidRDefault="00D979D8" w:rsidP="00D80281">
      <w:pPr>
        <w:rPr>
          <w:lang w:val="en-US"/>
        </w:rPr>
      </w:pP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demo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Light Mode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</w:p>
    <w:p w14:paraId="6822FAF6" w14:textId="14F7D7CB" w:rsidR="00D979D8" w:rsidRDefault="00D979D8" w:rsidP="00D979D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EA6413" wp14:editId="038B1577">
            <wp:extent cx="2697673" cy="53949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175" cy="539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4EFFC" wp14:editId="45683541">
            <wp:extent cx="2678302" cy="535622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724" cy="538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D230" w14:textId="529F9C1D" w:rsidR="00D979D8" w:rsidRDefault="00D979D8" w:rsidP="00D8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7166DC" wp14:editId="1323772C">
            <wp:extent cx="2766258" cy="55321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62" cy="554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735A29D" wp14:editId="69E570FA">
            <wp:extent cx="2746372" cy="54923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332" cy="551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B50C" w14:textId="70FFB431" w:rsidR="00D979D8" w:rsidRDefault="00D979D8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039185" wp14:editId="2C1B67F2">
            <wp:extent cx="2420476" cy="48406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48" cy="48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c</w:t>
      </w:r>
      <w:r>
        <w:rPr>
          <w:noProof/>
        </w:rPr>
        <w:drawing>
          <wp:inline distT="0" distB="0" distL="0" distR="0" wp14:anchorId="6EC7B326" wp14:editId="5ABD0044">
            <wp:extent cx="2431390" cy="4862433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789" cy="488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6BD4" w14:textId="090E46E7" w:rsidR="00D979D8" w:rsidRDefault="00D979D8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28F519" wp14:editId="7C724E29">
            <wp:extent cx="2500492" cy="5000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872" cy="501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53DA4029" wp14:editId="571DA38B">
            <wp:extent cx="2500001" cy="49996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557" cy="501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6CF5" w14:textId="1316EC1D" w:rsidR="00D979D8" w:rsidRDefault="00D979D8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DA157C" wp14:editId="6E93D0DE">
            <wp:extent cx="2499540" cy="4998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772" cy="500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949A37F" wp14:editId="21E8064D">
            <wp:extent cx="2519013" cy="503766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775" cy="508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5987" w14:textId="5F8A22AB" w:rsidR="00D979D8" w:rsidRPr="00D80281" w:rsidRDefault="00D979D8" w:rsidP="00D979D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5A7DDD" wp14:editId="06CC1D3B">
            <wp:extent cx="2732918" cy="5465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70" cy="547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79D8" w:rsidRPr="00D80281" w:rsidSect="00301562">
      <w:headerReference w:type="default" r:id="rId57"/>
      <w:footerReference w:type="default" r:id="rId58"/>
      <w:pgSz w:w="11907" w:h="16839" w:code="9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4BB405" w14:textId="77777777" w:rsidR="00C7079A" w:rsidRDefault="00C7079A">
      <w:r>
        <w:separator/>
      </w:r>
    </w:p>
  </w:endnote>
  <w:endnote w:type="continuationSeparator" w:id="0">
    <w:p w14:paraId="2FC99218" w14:textId="77777777" w:rsidR="00C7079A" w:rsidRDefault="00C707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0F9928" w14:textId="77777777" w:rsidR="00786975" w:rsidRDefault="00786975">
    <w:pPr>
      <w:pStyle w:val="Footer"/>
    </w:pPr>
    <w:r w:rsidRPr="004257CD">
      <w:rPr>
        <w:noProof/>
        <w:lang w:val="en-US"/>
      </w:rPr>
      <w:drawing>
        <wp:anchor distT="0" distB="0" distL="114300" distR="114300" simplePos="0" relativeHeight="251661824" behindDoc="0" locked="0" layoutInCell="1" allowOverlap="1" wp14:anchorId="7C61E0F1" wp14:editId="51FF8AF1">
          <wp:simplePos x="0" y="0"/>
          <wp:positionH relativeFrom="column">
            <wp:posOffset>-917906</wp:posOffset>
          </wp:positionH>
          <wp:positionV relativeFrom="paragraph">
            <wp:posOffset>-363220</wp:posOffset>
          </wp:positionV>
          <wp:extent cx="8323307" cy="992937"/>
          <wp:effectExtent l="0" t="0" r="0" b="0"/>
          <wp:wrapNone/>
          <wp:docPr id="2" name="Picture 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oter.jp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lum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4656"/>
                  <a:stretch/>
                </pic:blipFill>
                <pic:spPr bwMode="auto">
                  <a:xfrm>
                    <a:off x="0" y="0"/>
                    <a:ext cx="8323307" cy="9929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768"/>
      <w:gridCol w:w="2482"/>
    </w:tblGrid>
    <w:tr w:rsidR="00786975" w14:paraId="52F3845D" w14:textId="77777777">
      <w:tc>
        <w:tcPr>
          <w:tcW w:w="6768" w:type="dxa"/>
          <w:tcBorders>
            <w:top w:val="nil"/>
            <w:left w:val="nil"/>
            <w:bottom w:val="nil"/>
            <w:right w:val="nil"/>
          </w:tcBorders>
        </w:tcPr>
        <w:p w14:paraId="5C25AA85" w14:textId="77777777" w:rsidR="00786975" w:rsidRPr="007A1DE8" w:rsidRDefault="00786975" w:rsidP="007A1DE8">
          <w:pPr>
            <w:rPr>
              <w:lang w:val="en-US"/>
            </w:rPr>
          </w:pPr>
          <w:r w:rsidRPr="004257CD">
            <w:rPr>
              <w:noProof/>
              <w:lang w:val="en-US"/>
            </w:rPr>
            <w:drawing>
              <wp:anchor distT="0" distB="0" distL="114300" distR="114300" simplePos="0" relativeHeight="251661312" behindDoc="1" locked="0" layoutInCell="1" allowOverlap="1" wp14:anchorId="6F3A05F2" wp14:editId="2003016A">
                <wp:simplePos x="0" y="0"/>
                <wp:positionH relativeFrom="column">
                  <wp:posOffset>-913075</wp:posOffset>
                </wp:positionH>
                <wp:positionV relativeFrom="paragraph">
                  <wp:posOffset>-107923</wp:posOffset>
                </wp:positionV>
                <wp:extent cx="8515350" cy="1025849"/>
                <wp:effectExtent l="0" t="0" r="0" b="3175"/>
                <wp:wrapNone/>
                <wp:docPr id="5" name="Pictur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er.jpg"/>
                        <pic:cNvPicPr/>
                      </pic:nvPicPr>
                      <pic:blipFill>
                        <a:blip r:embed="rId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  <a:lum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5350" cy="10258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</w:p>
      </w:tc>
      <w:tc>
        <w:tcPr>
          <w:tcW w:w="2482" w:type="dxa"/>
          <w:tcBorders>
            <w:top w:val="nil"/>
            <w:left w:val="nil"/>
            <w:bottom w:val="nil"/>
            <w:right w:val="nil"/>
          </w:tcBorders>
        </w:tcPr>
        <w:p w14:paraId="2C0B922D" w14:textId="77777777" w:rsidR="00786975" w:rsidRPr="00B871C5" w:rsidRDefault="00786975" w:rsidP="00D234F3">
          <w:pPr>
            <w:jc w:val="right"/>
            <w:rPr>
              <w:lang w:val="en-US"/>
            </w:rPr>
          </w:pPr>
          <w:r>
            <w:t xml:space="preserve">Trang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  <w:noProof/>
            </w:rPr>
            <w:t>2</w:t>
          </w:r>
          <w:r>
            <w:rPr>
              <w:rStyle w:val="PageNumber"/>
            </w:rPr>
            <w:fldChar w:fldCharType="end"/>
          </w:r>
        </w:p>
      </w:tc>
    </w:tr>
  </w:tbl>
  <w:p w14:paraId="6329D094" w14:textId="77777777" w:rsidR="00786975" w:rsidRDefault="007869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FB402F" w14:textId="77777777" w:rsidR="00C7079A" w:rsidRDefault="00C7079A">
      <w:r>
        <w:separator/>
      </w:r>
    </w:p>
  </w:footnote>
  <w:footnote w:type="continuationSeparator" w:id="0">
    <w:p w14:paraId="70E10106" w14:textId="77777777" w:rsidR="00C7079A" w:rsidRDefault="00C707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7ACDD" w14:textId="77777777" w:rsidR="00786975" w:rsidRDefault="00786975" w:rsidP="008B1041">
    <w:pPr>
      <w:pStyle w:val="Head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6F6E3306" wp14:editId="71A856AD">
              <wp:simplePos x="0" y="0"/>
              <wp:positionH relativeFrom="page">
                <wp:posOffset>-1</wp:posOffset>
              </wp:positionH>
              <wp:positionV relativeFrom="page">
                <wp:posOffset>0</wp:posOffset>
              </wp:positionV>
              <wp:extent cx="1183005" cy="10344647"/>
              <wp:effectExtent l="0" t="0" r="0" b="0"/>
              <wp:wrapNone/>
              <wp:docPr id="3" name="Freeform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 flipH="1">
                        <a:off x="0" y="0"/>
                        <a:ext cx="1183005" cy="10344647"/>
                      </a:xfrm>
                      <a:custGeom>
                        <a:avLst/>
                        <a:gdLst>
                          <a:gd name="T0" fmla="*/ 502 w 502"/>
                          <a:gd name="T1" fmla="*/ 0 h 3168"/>
                          <a:gd name="T2" fmla="*/ 93 w 502"/>
                          <a:gd name="T3" fmla="*/ 0 h 3168"/>
                          <a:gd name="T4" fmla="*/ 0 w 502"/>
                          <a:gd name="T5" fmla="*/ 3168 h 3168"/>
                          <a:gd name="T6" fmla="*/ 502 w 502"/>
                          <a:gd name="T7" fmla="*/ 3168 h 3168"/>
                          <a:gd name="T8" fmla="*/ 502 w 502"/>
                          <a:gd name="T9" fmla="*/ 0 h 3168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502" h="3168">
                            <a:moveTo>
                              <a:pt x="502" y="0"/>
                            </a:moveTo>
                            <a:cubicBezTo>
                              <a:pt x="93" y="0"/>
                              <a:pt x="93" y="0"/>
                              <a:pt x="93" y="0"/>
                            </a:cubicBezTo>
                            <a:cubicBezTo>
                              <a:pt x="146" y="383"/>
                              <a:pt x="323" y="1900"/>
                              <a:pt x="0" y="3168"/>
                            </a:cubicBezTo>
                            <a:cubicBezTo>
                              <a:pt x="502" y="3168"/>
                              <a:pt x="502" y="3168"/>
                              <a:pt x="502" y="3168"/>
                            </a:cubicBezTo>
                            <a:lnTo>
                              <a:pt x="502" y="0"/>
                            </a:lnTo>
                            <a:close/>
                          </a:path>
                        </a:pathLst>
                      </a:custGeom>
                      <a:gradFill rotWithShape="1">
                        <a:gsLst>
                          <a:gs pos="0">
                            <a:srgbClr val="8DB3E2"/>
                          </a:gs>
                          <a:gs pos="100000">
                            <a:srgbClr val="1F497D"/>
                          </a:gs>
                        </a:gsLst>
                        <a:lin ang="5400000" scaled="1"/>
                      </a:gra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212120"/>
                            </a:solidFill>
                            <a:round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C8682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D85AE7" id="Freeform 1" o:spid="_x0000_s1026" style="position:absolute;margin-left:0;margin-top:0;width:93.15pt;height:814.5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" path="m502,c93,,93,,93,,146,383,323,1900,,3168v502,,502,,502,l502,xe" fillcolor="#8db3e2" stroked="f" strokecolor="#212120">
              <v:fill color2="#1f497d" rotate="t" focus="100%" type="gradient"/>
              <v:shadow color="#8c8682"/>
              <v:path arrowok="t" o:connecttype="custom" o:connectlocs="1183005,0;219162,0;0,10344647;1183005,10344647;1183005,0" o:connectangles="0,0,0,0,0"/>
              <w10:wrap anchorx="page" anchory="page"/>
            </v:shape>
          </w:pict>
        </mc:Fallback>
      </mc:AlternateContent>
    </w:r>
    <w:r w:rsidRPr="004257CD">
      <w:rPr>
        <w:noProof/>
        <w:lang w:val="en-US"/>
      </w:rPr>
      <w:drawing>
        <wp:anchor distT="0" distB="0" distL="114300" distR="114300" simplePos="0" relativeHeight="251658752" behindDoc="0" locked="0" layoutInCell="1" allowOverlap="1" wp14:anchorId="62122175" wp14:editId="6C9A7405">
          <wp:simplePos x="0" y="0"/>
          <wp:positionH relativeFrom="column">
            <wp:posOffset>-538642</wp:posOffset>
          </wp:positionH>
          <wp:positionV relativeFrom="paragraph">
            <wp:posOffset>-447040</wp:posOffset>
          </wp:positionV>
          <wp:extent cx="7188200" cy="967105"/>
          <wp:effectExtent l="0" t="0" r="0" b="0"/>
          <wp:wrapNone/>
          <wp:docPr id="1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7CBF8368" w14:textId="77777777" w:rsidR="00786975" w:rsidRDefault="00786975" w:rsidP="008B1041">
    <w:pPr>
      <w:pStyle w:val="Title"/>
      <w:rPr>
        <w:lang w:val="en-US"/>
      </w:rPr>
    </w:pPr>
  </w:p>
  <w:p w14:paraId="5A2126FD" w14:textId="77777777" w:rsidR="00786975" w:rsidRPr="003B1A2B" w:rsidRDefault="00786975" w:rsidP="008B1041">
    <w:pPr>
      <w:rPr>
        <w:lang w:val="en-US"/>
      </w:rPr>
    </w:pPr>
  </w:p>
  <w:p w14:paraId="1E1CB35A" w14:textId="28731B1E" w:rsidR="00786975" w:rsidRPr="0040293A" w:rsidRDefault="00786975" w:rsidP="007E3D8A">
    <w:pPr>
      <w:pStyle w:val="Header"/>
      <w:jc w:val="center"/>
      <w:rPr>
        <w:rFonts w:eastAsia="Tahoma"/>
      </w:rPr>
    </w:pPr>
    <w:r w:rsidRPr="007E3D8A">
      <w:rPr>
        <w:rFonts w:ascii="Tahoma" w:eastAsia="Tahoma" w:hAnsi="Tahoma" w:cs="Tahoma"/>
        <w:b/>
        <w:bCs/>
        <w:color w:val="FF9900"/>
        <w:spacing w:val="10"/>
        <w:kern w:val="24"/>
        <w:sz w:val="34"/>
        <w:szCs w:val="72"/>
        <w:lang w:val="en-US"/>
        <w14:shadow w14:blurRad="50800" w14:dist="38989" w14:dir="5460000" w14:sx="100000" w14:sy="100000" w14:kx="0" w14:ky="0" w14:algn="tl">
          <w14:srgbClr w14:val="000000">
            <w14:alpha w14:val="62000"/>
          </w14:srgbClr>
        </w14:shadow>
        <w14:reflection w14:blurRad="6350" w14:stA="55000" w14:stPos="0" w14:endA="300" w14:endPos="45500" w14:dist="0" w14:dir="5400000" w14:fadeDir="5400000" w14:sx="100000" w14:sy="-100000" w14:kx="0" w14:ky="0" w14:algn="bl"/>
        <w14:props3d w14:extrusionH="25400" w14:contourW="8890" w14:prstMaterial="warmMatte">
          <w14:bevelT w14:w="38100" w14:h="31750" w14:prst="circle"/>
          <w14:contourClr>
            <w14:schemeClr w14:val="accent2">
              <w14:shade w14:val="75000"/>
            </w14:schemeClr>
          </w14:contourClr>
        </w14:props3d>
      </w:rPr>
      <w:t>Advanced Mobile Programming</w:t>
    </w:r>
  </w:p>
  <w:p w14:paraId="4E195631" w14:textId="77777777" w:rsidR="00786975" w:rsidRPr="008B1041" w:rsidRDefault="00786975" w:rsidP="008B10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B95862" w14:textId="77777777" w:rsidR="00786975" w:rsidRPr="00683534" w:rsidRDefault="00786975">
    <w:r w:rsidRPr="00683534">
      <w:rPr>
        <w:noProof/>
        <w:lang w:val="en-US"/>
      </w:rPr>
      <w:drawing>
        <wp:anchor distT="0" distB="0" distL="114300" distR="114300" simplePos="0" relativeHeight="251680256" behindDoc="1" locked="0" layoutInCell="1" allowOverlap="1" wp14:anchorId="53821019" wp14:editId="3FB07309">
          <wp:simplePos x="0" y="0"/>
          <wp:positionH relativeFrom="column">
            <wp:posOffset>-529204</wp:posOffset>
          </wp:positionH>
          <wp:positionV relativeFrom="paragraph">
            <wp:posOffset>-457144</wp:posOffset>
          </wp:positionV>
          <wp:extent cx="7188200" cy="967105"/>
          <wp:effectExtent l="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88200" cy="9671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tbl>
    <w:tblPr>
      <w:tblW w:w="94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6623"/>
      <w:gridCol w:w="2845"/>
    </w:tblGrid>
    <w:tr w:rsidR="00786975" w:rsidRPr="00683534" w14:paraId="7DA85811" w14:textId="77777777" w:rsidTr="008D3541">
      <w:tc>
        <w:tcPr>
          <w:tcW w:w="6623" w:type="dxa"/>
          <w:shd w:val="clear" w:color="auto" w:fill="auto"/>
        </w:tcPr>
        <w:p w14:paraId="70808C14" w14:textId="6F0388DA" w:rsidR="00786975" w:rsidRPr="00683534" w:rsidRDefault="00786975">
          <w:pPr>
            <w:pStyle w:val="Header"/>
            <w:rPr>
              <w:lang w:val="en-US"/>
            </w:rPr>
          </w:pPr>
          <w:r w:rsidRPr="007E3D8A">
            <w:rPr>
              <w:lang w:val="en-US"/>
            </w:rPr>
            <w:t>Advanced Mobile Programming</w:t>
          </w:r>
        </w:p>
      </w:tc>
      <w:tc>
        <w:tcPr>
          <w:tcW w:w="2845" w:type="dxa"/>
          <w:shd w:val="clear" w:color="auto" w:fill="auto"/>
        </w:tcPr>
        <w:p w14:paraId="0E8ACB5D" w14:textId="6437F57E" w:rsidR="00786975" w:rsidRPr="00683534" w:rsidRDefault="00786975">
          <w:pPr>
            <w:pStyle w:val="Header"/>
            <w:rPr>
              <w:lang w:val="en-US"/>
            </w:rPr>
          </w:pPr>
          <w:proofErr w:type="spellStart"/>
          <w:r w:rsidRPr="00683534">
            <w:rPr>
              <w:lang w:val="en-US"/>
            </w:rPr>
            <w:t>Phiên</w:t>
          </w:r>
          <w:proofErr w:type="spellEnd"/>
          <w:r w:rsidRPr="00683534">
            <w:rPr>
              <w:lang w:val="en-US"/>
            </w:rPr>
            <w:t xml:space="preserve"> </w:t>
          </w:r>
          <w:proofErr w:type="spellStart"/>
          <w:r w:rsidRPr="00683534">
            <w:rPr>
              <w:lang w:val="en-US"/>
            </w:rPr>
            <w:t>bản</w:t>
          </w:r>
          <w:proofErr w:type="spellEnd"/>
          <w:r w:rsidRPr="00683534">
            <w:rPr>
              <w:lang w:val="en-US"/>
            </w:rPr>
            <w:t>: 1.0</w:t>
          </w:r>
        </w:p>
      </w:tc>
    </w:tr>
    <w:tr w:rsidR="00786975" w:rsidRPr="00683534" w14:paraId="37EFA313" w14:textId="77777777" w:rsidTr="008D3541">
      <w:tc>
        <w:tcPr>
          <w:tcW w:w="6623" w:type="dxa"/>
          <w:shd w:val="clear" w:color="auto" w:fill="auto"/>
        </w:tcPr>
        <w:p w14:paraId="3E47879A" w14:textId="43F92796" w:rsidR="00786975" w:rsidRPr="00683534" w:rsidRDefault="00786975" w:rsidP="00767CB6">
          <w:pPr>
            <w:pStyle w:val="Header"/>
            <w:rPr>
              <w:lang w:val="en-US"/>
            </w:rPr>
          </w:pPr>
          <w:proofErr w:type="spellStart"/>
          <w:r>
            <w:rPr>
              <w:lang w:val="en-US"/>
            </w:rPr>
            <w:t>Báo</w:t>
          </w:r>
          <w:proofErr w:type="spellEnd"/>
          <w:r>
            <w:rPr>
              <w:lang w:val="en-US"/>
            </w:rPr>
            <w:t xml:space="preserve"> </w:t>
          </w:r>
          <w:proofErr w:type="spellStart"/>
          <w:r>
            <w:rPr>
              <w:lang w:val="en-US"/>
            </w:rPr>
            <w:t>cáo</w:t>
          </w:r>
          <w:proofErr w:type="spellEnd"/>
        </w:p>
      </w:tc>
      <w:tc>
        <w:tcPr>
          <w:tcW w:w="2845" w:type="dxa"/>
          <w:shd w:val="clear" w:color="auto" w:fill="auto"/>
        </w:tcPr>
        <w:p w14:paraId="5929E97F" w14:textId="2D0AF30C" w:rsidR="00786975" w:rsidRPr="00683534" w:rsidRDefault="00786975">
          <w:pPr>
            <w:pStyle w:val="Header"/>
            <w:rPr>
              <w:lang w:val="en-US"/>
            </w:rPr>
          </w:pPr>
          <w:proofErr w:type="spellStart"/>
          <w:r w:rsidRPr="00683534">
            <w:rPr>
              <w:lang w:val="en-US"/>
            </w:rPr>
            <w:t>Ngày</w:t>
          </w:r>
          <w:proofErr w:type="spellEnd"/>
          <w:r w:rsidRPr="00683534">
            <w:rPr>
              <w:lang w:val="en-US"/>
            </w:rPr>
            <w:t xml:space="preserve">: </w:t>
          </w:r>
          <w:r>
            <w:rPr>
              <w:lang w:val="en-US"/>
            </w:rPr>
            <w:t>20</w:t>
          </w:r>
          <w:r w:rsidRPr="00683534">
            <w:rPr>
              <w:lang w:val="en-US"/>
            </w:rPr>
            <w:t>/</w:t>
          </w:r>
          <w:r>
            <w:rPr>
              <w:lang w:val="en-US"/>
            </w:rPr>
            <w:t>01</w:t>
          </w:r>
          <w:r w:rsidRPr="00683534">
            <w:rPr>
              <w:lang w:val="en-US"/>
            </w:rPr>
            <w:t>/202</w:t>
          </w:r>
          <w:r>
            <w:rPr>
              <w:lang w:val="en-US"/>
            </w:rPr>
            <w:t>1</w:t>
          </w:r>
        </w:p>
      </w:tc>
    </w:tr>
  </w:tbl>
  <w:p w14:paraId="7F4FE5FE" w14:textId="77777777" w:rsidR="00786975" w:rsidRPr="00683534" w:rsidRDefault="00786975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2" w15:restartNumberingAfterBreak="0">
    <w:nsid w:val="14830AED"/>
    <w:multiLevelType w:val="hybridMultilevel"/>
    <w:tmpl w:val="EFDC7FF8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C5184"/>
    <w:multiLevelType w:val="hybridMultilevel"/>
    <w:tmpl w:val="15DAA56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7E609A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1F7621C0"/>
    <w:multiLevelType w:val="hybridMultilevel"/>
    <w:tmpl w:val="B19651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B22D3"/>
    <w:multiLevelType w:val="multilevel"/>
    <w:tmpl w:val="3F10D5C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3AC42C8"/>
    <w:multiLevelType w:val="hybridMultilevel"/>
    <w:tmpl w:val="331C265C"/>
    <w:lvl w:ilvl="0" w:tplc="843EA21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45AC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29CB02D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2A2F052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2E425E65"/>
    <w:multiLevelType w:val="hybridMultilevel"/>
    <w:tmpl w:val="DF0EB7D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6876C7"/>
    <w:multiLevelType w:val="hybridMultilevel"/>
    <w:tmpl w:val="9938A7B6"/>
    <w:lvl w:ilvl="0" w:tplc="637878C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182DD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34556D62"/>
    <w:multiLevelType w:val="hybridMultilevel"/>
    <w:tmpl w:val="50008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A25CA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38A96528"/>
    <w:multiLevelType w:val="hybridMultilevel"/>
    <w:tmpl w:val="EC54D578"/>
    <w:lvl w:ilvl="0" w:tplc="04090009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C1B19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8" w15:restartNumberingAfterBreak="0">
    <w:nsid w:val="3CCA4D89"/>
    <w:multiLevelType w:val="hybridMultilevel"/>
    <w:tmpl w:val="3EB87112"/>
    <w:lvl w:ilvl="0" w:tplc="637878CC">
      <w:start w:val="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523D07"/>
    <w:multiLevelType w:val="hybridMultilevel"/>
    <w:tmpl w:val="10BE87EE"/>
    <w:lvl w:ilvl="0" w:tplc="D51C2E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6B6BA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467C4A5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2" w15:restartNumberingAfterBreak="0">
    <w:nsid w:val="47415235"/>
    <w:multiLevelType w:val="hybridMultilevel"/>
    <w:tmpl w:val="0068EB28"/>
    <w:lvl w:ilvl="0" w:tplc="637878CC">
      <w:start w:val="10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41308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4BCC16B8"/>
    <w:multiLevelType w:val="hybridMultilevel"/>
    <w:tmpl w:val="61489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02215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 w15:restartNumberingAfterBreak="0">
    <w:nsid w:val="55EC767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 w15:restartNumberingAfterBreak="0">
    <w:nsid w:val="563B69EC"/>
    <w:multiLevelType w:val="hybridMultilevel"/>
    <w:tmpl w:val="AD263F4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34A8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596C55D7"/>
    <w:multiLevelType w:val="hybridMultilevel"/>
    <w:tmpl w:val="B19651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2F0953"/>
    <w:multiLevelType w:val="singleLevel"/>
    <w:tmpl w:val="76681128"/>
    <w:lvl w:ilvl="0">
      <w:numFmt w:val="bullet"/>
      <w:pStyle w:val="ToDoItem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1" w15:restartNumberingAfterBreak="0">
    <w:nsid w:val="616936C1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2" w15:restartNumberingAfterBreak="0">
    <w:nsid w:val="623D117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3" w15:restartNumberingAfterBreak="0">
    <w:nsid w:val="62496643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4" w15:restartNumberingAfterBreak="0">
    <w:nsid w:val="69E954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5" w15:restartNumberingAfterBreak="0">
    <w:nsid w:val="6C1A01C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6" w15:restartNumberingAfterBreak="0">
    <w:nsid w:val="6D5943B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7" w15:restartNumberingAfterBreak="0">
    <w:nsid w:val="72F5738E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8" w15:restartNumberingAfterBreak="0">
    <w:nsid w:val="73E8698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9" w15:restartNumberingAfterBreak="0">
    <w:nsid w:val="74E4221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0" w15:restartNumberingAfterBreak="0">
    <w:nsid w:val="762A77EE"/>
    <w:multiLevelType w:val="hybridMultilevel"/>
    <w:tmpl w:val="81EE153C"/>
    <w:lvl w:ilvl="0" w:tplc="04090001">
      <w:start w:val="7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411D8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2" w15:restartNumberingAfterBreak="0">
    <w:nsid w:val="799A49D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3" w15:restartNumberingAfterBreak="0">
    <w:nsid w:val="7B8022AF"/>
    <w:multiLevelType w:val="hybridMultilevel"/>
    <w:tmpl w:val="B296A5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28"/>
  </w:num>
  <w:num w:numId="4">
    <w:abstractNumId w:val="26"/>
  </w:num>
  <w:num w:numId="5">
    <w:abstractNumId w:val="30"/>
  </w:num>
  <w:num w:numId="6">
    <w:abstractNumId w:val="17"/>
  </w:num>
  <w:num w:numId="7">
    <w:abstractNumId w:val="31"/>
  </w:num>
  <w:num w:numId="8">
    <w:abstractNumId w:val="36"/>
  </w:num>
  <w:num w:numId="9">
    <w:abstractNumId w:val="21"/>
  </w:num>
  <w:num w:numId="10">
    <w:abstractNumId w:val="13"/>
  </w:num>
  <w:num w:numId="11">
    <w:abstractNumId w:val="42"/>
  </w:num>
  <w:num w:numId="12">
    <w:abstractNumId w:val="37"/>
  </w:num>
  <w:num w:numId="13">
    <w:abstractNumId w:val="35"/>
  </w:num>
  <w:num w:numId="14">
    <w:abstractNumId w:val="4"/>
  </w:num>
  <w:num w:numId="15">
    <w:abstractNumId w:val="9"/>
  </w:num>
  <w:num w:numId="16">
    <w:abstractNumId w:val="34"/>
  </w:num>
  <w:num w:numId="17">
    <w:abstractNumId w:val="39"/>
  </w:num>
  <w:num w:numId="18">
    <w:abstractNumId w:val="20"/>
  </w:num>
  <w:num w:numId="19">
    <w:abstractNumId w:val="33"/>
  </w:num>
  <w:num w:numId="20">
    <w:abstractNumId w:val="38"/>
  </w:num>
  <w:num w:numId="21">
    <w:abstractNumId w:val="41"/>
  </w:num>
  <w:num w:numId="22">
    <w:abstractNumId w:val="15"/>
  </w:num>
  <w:num w:numId="23">
    <w:abstractNumId w:val="25"/>
  </w:num>
  <w:num w:numId="24">
    <w:abstractNumId w:val="10"/>
  </w:num>
  <w:num w:numId="25">
    <w:abstractNumId w:val="8"/>
  </w:num>
  <w:num w:numId="26">
    <w:abstractNumId w:val="23"/>
  </w:num>
  <w:num w:numId="27">
    <w:abstractNumId w:val="3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2"/>
  </w:num>
  <w:num w:numId="32">
    <w:abstractNumId w:val="0"/>
  </w:num>
  <w:num w:numId="33">
    <w:abstractNumId w:val="0"/>
  </w:num>
  <w:num w:numId="34">
    <w:abstractNumId w:val="27"/>
  </w:num>
  <w:num w:numId="35">
    <w:abstractNumId w:val="18"/>
  </w:num>
  <w:num w:numId="36">
    <w:abstractNumId w:val="12"/>
  </w:num>
  <w:num w:numId="37">
    <w:abstractNumId w:val="2"/>
  </w:num>
  <w:num w:numId="38">
    <w:abstractNumId w:val="16"/>
  </w:num>
  <w:num w:numId="39">
    <w:abstractNumId w:val="7"/>
  </w:num>
  <w:num w:numId="40">
    <w:abstractNumId w:val="6"/>
  </w:num>
  <w:num w:numId="41">
    <w:abstractNumId w:val="14"/>
  </w:num>
  <w:num w:numId="42">
    <w:abstractNumId w:val="3"/>
  </w:num>
  <w:num w:numId="43">
    <w:abstractNumId w:val="43"/>
  </w:num>
  <w:num w:numId="44">
    <w:abstractNumId w:val="29"/>
  </w:num>
  <w:num w:numId="45">
    <w:abstractNumId w:val="5"/>
  </w:num>
  <w:num w:numId="46">
    <w:abstractNumId w:val="40"/>
  </w:num>
  <w:num w:numId="47">
    <w:abstractNumId w:val="19"/>
  </w:num>
  <w:num w:numId="48">
    <w:abstractNumId w:val="24"/>
  </w:num>
  <w:num w:numId="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hideGrammatical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A1DE8"/>
    <w:rsid w:val="0000677D"/>
    <w:rsid w:val="00032DF2"/>
    <w:rsid w:val="000519D9"/>
    <w:rsid w:val="00051A9F"/>
    <w:rsid w:val="000679AA"/>
    <w:rsid w:val="00087502"/>
    <w:rsid w:val="000C0CA8"/>
    <w:rsid w:val="00100427"/>
    <w:rsid w:val="001106E5"/>
    <w:rsid w:val="001E7DD8"/>
    <w:rsid w:val="00213ECB"/>
    <w:rsid w:val="002160F2"/>
    <w:rsid w:val="00221A67"/>
    <w:rsid w:val="00280015"/>
    <w:rsid w:val="002E7051"/>
    <w:rsid w:val="00301562"/>
    <w:rsid w:val="0031511D"/>
    <w:rsid w:val="003548A8"/>
    <w:rsid w:val="003701D7"/>
    <w:rsid w:val="003747E6"/>
    <w:rsid w:val="003C2F0F"/>
    <w:rsid w:val="003D23D4"/>
    <w:rsid w:val="004176B5"/>
    <w:rsid w:val="00435847"/>
    <w:rsid w:val="00463BEF"/>
    <w:rsid w:val="00480342"/>
    <w:rsid w:val="004A38E5"/>
    <w:rsid w:val="004B44D0"/>
    <w:rsid w:val="004B7CC9"/>
    <w:rsid w:val="004E4257"/>
    <w:rsid w:val="004E7B1A"/>
    <w:rsid w:val="005047B3"/>
    <w:rsid w:val="005802A5"/>
    <w:rsid w:val="005F160E"/>
    <w:rsid w:val="005F3CB2"/>
    <w:rsid w:val="0060493B"/>
    <w:rsid w:val="006257BE"/>
    <w:rsid w:val="0064329D"/>
    <w:rsid w:val="00683534"/>
    <w:rsid w:val="006855DC"/>
    <w:rsid w:val="00695E80"/>
    <w:rsid w:val="006A5DD6"/>
    <w:rsid w:val="006B3C15"/>
    <w:rsid w:val="006B3FDD"/>
    <w:rsid w:val="006E420F"/>
    <w:rsid w:val="006E56E2"/>
    <w:rsid w:val="00704096"/>
    <w:rsid w:val="007338F6"/>
    <w:rsid w:val="00767CB6"/>
    <w:rsid w:val="00770457"/>
    <w:rsid w:val="00786975"/>
    <w:rsid w:val="007A1DE8"/>
    <w:rsid w:val="007E3D8A"/>
    <w:rsid w:val="007F21C9"/>
    <w:rsid w:val="007F4E94"/>
    <w:rsid w:val="008243D9"/>
    <w:rsid w:val="008B1041"/>
    <w:rsid w:val="008C726D"/>
    <w:rsid w:val="008D3541"/>
    <w:rsid w:val="00900650"/>
    <w:rsid w:val="00984338"/>
    <w:rsid w:val="0099744F"/>
    <w:rsid w:val="009B2AFC"/>
    <w:rsid w:val="009F47F5"/>
    <w:rsid w:val="00A23833"/>
    <w:rsid w:val="00A544E7"/>
    <w:rsid w:val="00A60417"/>
    <w:rsid w:val="00A60482"/>
    <w:rsid w:val="00A638EF"/>
    <w:rsid w:val="00A71A32"/>
    <w:rsid w:val="00B27935"/>
    <w:rsid w:val="00B871C5"/>
    <w:rsid w:val="00BA7CBA"/>
    <w:rsid w:val="00BB5444"/>
    <w:rsid w:val="00BE4E5D"/>
    <w:rsid w:val="00C14AB8"/>
    <w:rsid w:val="00C554F5"/>
    <w:rsid w:val="00C7079A"/>
    <w:rsid w:val="00C74D6D"/>
    <w:rsid w:val="00CA52C8"/>
    <w:rsid w:val="00CA75F9"/>
    <w:rsid w:val="00CF7AFE"/>
    <w:rsid w:val="00D234F3"/>
    <w:rsid w:val="00D328EA"/>
    <w:rsid w:val="00D515B9"/>
    <w:rsid w:val="00D80281"/>
    <w:rsid w:val="00D824C9"/>
    <w:rsid w:val="00D979D8"/>
    <w:rsid w:val="00DA2A6D"/>
    <w:rsid w:val="00DB5360"/>
    <w:rsid w:val="00DC363E"/>
    <w:rsid w:val="00DD57E3"/>
    <w:rsid w:val="00DD5C3E"/>
    <w:rsid w:val="00DD6AB9"/>
    <w:rsid w:val="00DE4628"/>
    <w:rsid w:val="00E6501E"/>
    <w:rsid w:val="00E95D0C"/>
    <w:rsid w:val="00F93BD1"/>
    <w:rsid w:val="00FA2327"/>
    <w:rsid w:val="00FB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BE27E2F"/>
  <w15:docId w15:val="{B9C946B3-899E-4B02-BB3D-30A6EF4BB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spacing w:line="240" w:lineRule="atLeast"/>
    </w:pPr>
    <w:rPr>
      <w:sz w:val="24"/>
      <w:lang w:val="vi-VN"/>
    </w:rPr>
  </w:style>
  <w:style w:type="paragraph" w:styleId="Heading1">
    <w:name w:val="heading 1"/>
    <w:aliases w:val="Heading 1 new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/>
      <w:b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link w:val="TitleChar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styleId="Subtitle">
    <w:name w:val="Subtitle"/>
    <w:basedOn w:val="Normal"/>
    <w:qFormat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Paragraph1"/>
    <w:pPr>
      <w:ind w:left="1530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FootnoteReference">
    <w:name w:val="footnote reference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Paragraph1"/>
    <w:pPr>
      <w:ind w:left="225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styleId="BodyText2">
    <w:name w:val="Body Text 2"/>
    <w:basedOn w:val="Normal"/>
    <w:pPr>
      <w:widowControl/>
      <w:spacing w:line="240" w:lineRule="auto"/>
    </w:pPr>
    <w:rPr>
      <w:snapToGrid w:val="0"/>
      <w:sz w:val="28"/>
    </w:rPr>
  </w:style>
  <w:style w:type="paragraph" w:styleId="BodyText3">
    <w:name w:val="Body Text 3"/>
    <w:basedOn w:val="Normal"/>
    <w:pPr>
      <w:widowControl/>
      <w:spacing w:line="240" w:lineRule="auto"/>
    </w:pPr>
    <w:rPr>
      <w:snapToGrid w:val="0"/>
    </w:rPr>
  </w:style>
  <w:style w:type="paragraph" w:customStyle="1" w:styleId="ToDoItem">
    <w:name w:val="To Do Item"/>
    <w:basedOn w:val="Normal"/>
    <w:pPr>
      <w:numPr>
        <w:numId w:val="5"/>
      </w:numPr>
    </w:pPr>
  </w:style>
  <w:style w:type="character" w:customStyle="1" w:styleId="SoDAField">
    <w:name w:val="SoDA Field"/>
    <w:rPr>
      <w:color w:val="0000FF"/>
    </w:rPr>
  </w:style>
  <w:style w:type="table" w:styleId="TableGrid">
    <w:name w:val="Table Grid"/>
    <w:basedOn w:val="TableNormal"/>
    <w:rsid w:val="007A1DE8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A23833"/>
    <w:rPr>
      <w:color w:val="0000FF"/>
      <w:u w:val="single"/>
    </w:rPr>
  </w:style>
  <w:style w:type="character" w:customStyle="1" w:styleId="TitleChar">
    <w:name w:val="Title Char"/>
    <w:link w:val="Title"/>
    <w:rsid w:val="00A23833"/>
    <w:rPr>
      <w:rFonts w:ascii="Arial" w:hAnsi="Arial"/>
      <w:b/>
      <w:sz w:val="36"/>
      <w:lang w:val="vi-VN"/>
    </w:rPr>
  </w:style>
  <w:style w:type="paragraph" w:styleId="BalloonText">
    <w:name w:val="Balloon Text"/>
    <w:basedOn w:val="Normal"/>
    <w:link w:val="BalloonTextChar"/>
    <w:rsid w:val="00D328E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328EA"/>
    <w:rPr>
      <w:rFonts w:ascii="Tahoma" w:hAnsi="Tahoma" w:cs="Tahoma"/>
      <w:sz w:val="16"/>
      <w:szCs w:val="16"/>
      <w:lang w:val="vi-VN"/>
    </w:rPr>
  </w:style>
  <w:style w:type="paragraph" w:styleId="NormalWeb">
    <w:name w:val="Normal (Web)"/>
    <w:basedOn w:val="Normal"/>
    <w:uiPriority w:val="99"/>
    <w:unhideWhenUsed/>
    <w:rsid w:val="00D328EA"/>
    <w:pPr>
      <w:widowControl/>
      <w:spacing w:before="100" w:beforeAutospacing="1" w:after="100" w:afterAutospacing="1" w:line="240" w:lineRule="auto"/>
    </w:pPr>
    <w:rPr>
      <w:szCs w:val="24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8B1041"/>
    <w:rPr>
      <w:sz w:val="24"/>
      <w:lang w:val="vi-VN"/>
    </w:rPr>
  </w:style>
  <w:style w:type="paragraph" w:styleId="ListParagraph">
    <w:name w:val="List Paragraph"/>
    <w:basedOn w:val="Normal"/>
    <w:uiPriority w:val="34"/>
    <w:qFormat/>
    <w:rsid w:val="00BE4E5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824C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7CBA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65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header" Target="header1.xml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RUP511b12\wordtmpl\templates\req\Visio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4025B-9D61-4B8B-AC39-31AC9437E4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Vision.dot</Template>
  <TotalTime>104</TotalTime>
  <Pages>38</Pages>
  <Words>796</Words>
  <Characters>4539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biểu bài toán đăng ký học phần</vt:lpstr>
    </vt:vector>
  </TitlesOfParts>
  <Company>HCMUNS</Company>
  <LinksUpToDate>false</LinksUpToDate>
  <CharactersWithSpaces>5325</CharactersWithSpaces>
  <SharedDoc>false</SharedDoc>
  <HLinks>
    <vt:vector size="30" baseType="variant"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_Toc369450777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_Toc369450776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_Toc369450775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_Toc369450774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_Toc369450773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biểu bài toán đăng ký học phần</dc:title>
  <dc:subject>OOAD v4.2</dc:subject>
  <dc:creator>Huỳnh Trung Đông</dc:creator>
  <cp:lastModifiedBy>Dat Ho</cp:lastModifiedBy>
  <cp:revision>36</cp:revision>
  <cp:lastPrinted>2013-12-07T15:59:00Z</cp:lastPrinted>
  <dcterms:created xsi:type="dcterms:W3CDTF">2013-10-13T11:18:00Z</dcterms:created>
  <dcterms:modified xsi:type="dcterms:W3CDTF">2021-01-15T00:50:00Z</dcterms:modified>
</cp:coreProperties>
</file>